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88075" w14:textId="77777777" w:rsidR="00F86503" w:rsidRDefault="00D15157">
      <w:pPr>
        <w:pStyle w:val="Titel"/>
        <w:rPr>
          <w:rFonts w:ascii="Latin Modern Roman 9" w:hAnsi="Latin Modern Roman 9"/>
          <w:color w:val="000000"/>
        </w:rPr>
      </w:pPr>
      <w:r>
        <w:rPr>
          <w:rFonts w:ascii="Latin Modern Roman 9" w:hAnsi="Latin Modern Roman 9"/>
          <w:color w:val="000000"/>
        </w:rPr>
        <w:t>Lernatelier: Projektdokumentation</w:t>
      </w:r>
    </w:p>
    <w:p w14:paraId="1BD88076" w14:textId="77777777" w:rsidR="00F86503" w:rsidRDefault="00D15157">
      <w:pPr>
        <w:pStyle w:val="Standard"/>
        <w:spacing w:after="0" w:line="240" w:lineRule="auto"/>
        <w:jc w:val="center"/>
        <w:rPr>
          <w:rFonts w:ascii="Latin Modern Roman 9" w:hAnsi="Latin Modern Roman 9" w:cs="Calibri"/>
          <w:color w:val="000000"/>
          <w:sz w:val="24"/>
          <w:szCs w:val="24"/>
          <w:lang w:val="de-CH"/>
        </w:rPr>
      </w:pPr>
      <w:r>
        <w:rPr>
          <w:rFonts w:ascii="Latin Modern Roman 9" w:hAnsi="Latin Modern Roman 9" w:cs="Calibri"/>
          <w:color w:val="000000"/>
          <w:sz w:val="24"/>
          <w:szCs w:val="24"/>
          <w:lang w:val="de-CH"/>
        </w:rPr>
        <w:t xml:space="preserve">Elisa Petit-Sirigu, </w:t>
      </w:r>
      <w:proofErr w:type="spellStart"/>
      <w:r>
        <w:rPr>
          <w:rFonts w:ascii="Latin Modern Roman 9" w:hAnsi="Latin Modern Roman 9" w:cs="Calibri"/>
          <w:color w:val="000000"/>
          <w:sz w:val="24"/>
          <w:szCs w:val="24"/>
          <w:lang w:val="de-CH"/>
        </w:rPr>
        <w:t>Eslem</w:t>
      </w:r>
      <w:proofErr w:type="spellEnd"/>
      <w:r>
        <w:rPr>
          <w:rFonts w:ascii="Latin Modern Roman 9" w:hAnsi="Latin Modern Roman 9" w:cs="Calibri"/>
          <w:color w:val="000000"/>
          <w:sz w:val="24"/>
          <w:szCs w:val="24"/>
          <w:lang w:val="de-CH"/>
        </w:rPr>
        <w:t xml:space="preserve"> Akdemir</w:t>
      </w:r>
    </w:p>
    <w:p w14:paraId="1BD88077" w14:textId="77777777" w:rsidR="00F86503" w:rsidRDefault="00F86503">
      <w:pPr>
        <w:pStyle w:val="Standard"/>
        <w:spacing w:after="0" w:line="240" w:lineRule="auto"/>
        <w:jc w:val="center"/>
        <w:rPr>
          <w:rFonts w:ascii="Latin Modern Roman 9" w:hAnsi="Latin Modern Roman 9" w:cs="Calibri"/>
          <w:color w:val="000000"/>
          <w:sz w:val="24"/>
          <w:szCs w:val="24"/>
          <w:lang w:val="de-CH"/>
        </w:rPr>
      </w:pP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2"/>
        <w:gridCol w:w="1090"/>
        <w:gridCol w:w="4013"/>
        <w:gridCol w:w="2231"/>
      </w:tblGrid>
      <w:tr w:rsidR="00F86503" w14:paraId="1BD8807C" w14:textId="77777777">
        <w:tblPrEx>
          <w:tblCellMar>
            <w:top w:w="0" w:type="dxa"/>
            <w:bottom w:w="0" w:type="dxa"/>
          </w:tblCellMar>
        </w:tblPrEx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78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b/>
                <w:bCs/>
                <w:color w:val="000000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/>
                <w:lang w:val="de-CH"/>
              </w:rPr>
              <w:t>Datum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79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b/>
                <w:bCs/>
                <w:color w:val="000000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/>
                <w:lang w:val="de-CH"/>
              </w:rPr>
              <w:t>Version</w:t>
            </w:r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7A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b/>
                <w:bCs/>
                <w:color w:val="000000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/>
                <w:lang w:val="de-CH"/>
              </w:rPr>
              <w:t>Änderung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7B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b/>
                <w:bCs/>
                <w:color w:val="000000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/>
                <w:lang w:val="de-CH"/>
              </w:rPr>
              <w:t>Autor</w:t>
            </w:r>
          </w:p>
        </w:tc>
      </w:tr>
      <w:tr w:rsidR="00F86503" w14:paraId="1BD88081" w14:textId="77777777">
        <w:tblPrEx>
          <w:tblCellMar>
            <w:top w:w="0" w:type="dxa"/>
            <w:bottom w:w="0" w:type="dxa"/>
          </w:tblCellMar>
        </w:tblPrEx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7D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 w:cs="Calibri"/>
                <w:color w:val="000000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="Calibri"/>
                <w:color w:val="000000"/>
                <w:sz w:val="24"/>
                <w:szCs w:val="24"/>
                <w:lang w:val="de-CH"/>
              </w:rPr>
              <w:t>07.04.2023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7E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 w:cs="Calibri"/>
                <w:color w:val="000000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="Calibri"/>
                <w:color w:val="000000"/>
                <w:sz w:val="24"/>
                <w:szCs w:val="24"/>
                <w:lang w:val="de-CH"/>
              </w:rPr>
              <w:t>0.0.1</w:t>
            </w:r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7F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 w:cs="Calibri"/>
                <w:color w:val="000000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="Calibri"/>
                <w:color w:val="000000"/>
                <w:sz w:val="24"/>
                <w:szCs w:val="24"/>
                <w:lang w:val="de-CH"/>
              </w:rPr>
              <w:t>Informieren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80" w14:textId="77777777" w:rsidR="00F86503" w:rsidRDefault="00D15157">
            <w:pPr>
              <w:pStyle w:val="Standard"/>
              <w:spacing w:after="0" w:line="240" w:lineRule="auto"/>
              <w:jc w:val="center"/>
            </w:pPr>
            <w:r>
              <w:rPr>
                <w:rStyle w:val="Absatz-Standardschriftart"/>
                <w:rFonts w:ascii="Latin Modern Roman 9" w:hAnsi="Latin Modern Roman 9" w:cs="Calibri"/>
                <w:color w:val="000000"/>
                <w:sz w:val="24"/>
                <w:szCs w:val="24"/>
                <w:lang w:val="de-CH"/>
              </w:rPr>
              <w:t>E</w:t>
            </w:r>
            <w:r>
              <w:rPr>
                <w:rStyle w:val="Absatz-Standardschriftart"/>
                <w:rFonts w:cs="Calibri"/>
                <w:color w:val="000000"/>
                <w:sz w:val="24"/>
                <w:szCs w:val="24"/>
                <w:lang w:val="de-CH"/>
              </w:rPr>
              <w:t>lisa Petit-Sirigu</w:t>
            </w:r>
          </w:p>
        </w:tc>
      </w:tr>
      <w:tr w:rsidR="00F86503" w14:paraId="1BD88086" w14:textId="77777777">
        <w:tblPrEx>
          <w:tblCellMar>
            <w:top w:w="0" w:type="dxa"/>
            <w:bottom w:w="0" w:type="dxa"/>
          </w:tblCellMar>
        </w:tblPrEx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82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 w:cs="Calibri"/>
                <w:color w:val="000000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="Calibri"/>
                <w:color w:val="000000"/>
                <w:sz w:val="24"/>
                <w:szCs w:val="24"/>
                <w:lang w:val="de-CH"/>
              </w:rPr>
              <w:t>28.04.2023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83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 w:cs="Calibri"/>
                <w:color w:val="000000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="Calibri"/>
                <w:color w:val="000000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84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 w:cs="Calibri"/>
                <w:color w:val="000000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="Calibri"/>
                <w:color w:val="000000"/>
                <w:sz w:val="24"/>
                <w:szCs w:val="24"/>
                <w:lang w:val="de-CH"/>
              </w:rPr>
              <w:t xml:space="preserve">Planen, Entscheiden 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85" w14:textId="77777777" w:rsidR="00F86503" w:rsidRDefault="00D15157">
            <w:pPr>
              <w:pStyle w:val="Standard"/>
              <w:spacing w:after="0" w:line="240" w:lineRule="auto"/>
              <w:jc w:val="center"/>
            </w:pPr>
            <w:r>
              <w:rPr>
                <w:rStyle w:val="Absatz-Standardschriftart"/>
                <w:rFonts w:ascii="Latin Modern Roman 9" w:hAnsi="Latin Modern Roman 9" w:cs="Calibri"/>
                <w:color w:val="000000"/>
                <w:sz w:val="24"/>
                <w:szCs w:val="24"/>
                <w:lang w:val="de-CH"/>
              </w:rPr>
              <w:t>E</w:t>
            </w:r>
            <w:r>
              <w:rPr>
                <w:rStyle w:val="Absatz-Standardschriftart"/>
                <w:rFonts w:cs="Calibri"/>
                <w:color w:val="000000"/>
                <w:sz w:val="24"/>
                <w:szCs w:val="24"/>
                <w:lang w:val="de-CH"/>
              </w:rPr>
              <w:t>lisa Petit-Sirigu</w:t>
            </w:r>
          </w:p>
        </w:tc>
      </w:tr>
      <w:tr w:rsidR="00F86503" w14:paraId="1BD8808B" w14:textId="77777777">
        <w:tblPrEx>
          <w:tblCellMar>
            <w:top w:w="0" w:type="dxa"/>
            <w:bottom w:w="0" w:type="dxa"/>
          </w:tblCellMar>
        </w:tblPrEx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87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 w:cs="Calibri"/>
                <w:color w:val="000000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="Calibri"/>
                <w:color w:val="000000"/>
                <w:sz w:val="24"/>
                <w:szCs w:val="24"/>
                <w:lang w:val="de-CH"/>
              </w:rPr>
              <w:t>05.05.2023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88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 w:cs="Calibri"/>
                <w:color w:val="000000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="Calibri"/>
                <w:color w:val="000000"/>
                <w:sz w:val="24"/>
                <w:szCs w:val="24"/>
                <w:lang w:val="de-CH"/>
              </w:rPr>
              <w:t>0.0.3</w:t>
            </w:r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89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 w:cs="Calibri"/>
                <w:color w:val="000000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="Calibri"/>
                <w:color w:val="000000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8A" w14:textId="77777777" w:rsidR="00F86503" w:rsidRDefault="00D15157">
            <w:pPr>
              <w:pStyle w:val="Standard"/>
              <w:spacing w:after="0" w:line="240" w:lineRule="auto"/>
              <w:jc w:val="center"/>
            </w:pPr>
            <w:r>
              <w:rPr>
                <w:rStyle w:val="Absatz-Standardschriftart"/>
                <w:rFonts w:ascii="Latin Modern Roman 9" w:hAnsi="Latin Modern Roman 9" w:cs="Calibri"/>
                <w:color w:val="000000"/>
                <w:sz w:val="24"/>
                <w:szCs w:val="24"/>
                <w:lang w:val="de-CH"/>
              </w:rPr>
              <w:t>E</w:t>
            </w:r>
            <w:r>
              <w:rPr>
                <w:rStyle w:val="Absatz-Standardschriftart"/>
                <w:rFonts w:cs="Calibri"/>
                <w:sz w:val="24"/>
                <w:szCs w:val="24"/>
              </w:rPr>
              <w:t>lisa Petit-Sirigu</w:t>
            </w:r>
          </w:p>
        </w:tc>
      </w:tr>
      <w:tr w:rsidR="00F86503" w14:paraId="1BD88090" w14:textId="77777777">
        <w:tblPrEx>
          <w:tblCellMar>
            <w:top w:w="0" w:type="dxa"/>
            <w:bottom w:w="0" w:type="dxa"/>
          </w:tblCellMar>
        </w:tblPrEx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8C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 w:cs="Calibri"/>
                <w:color w:val="000000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="Calibri"/>
                <w:color w:val="000000"/>
                <w:sz w:val="24"/>
                <w:szCs w:val="24"/>
                <w:lang w:val="de-CH"/>
              </w:rPr>
              <w:t>12.05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8D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 w:cs="Calibri"/>
                <w:color w:val="000000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="Calibri"/>
                <w:color w:val="000000"/>
                <w:sz w:val="24"/>
                <w:szCs w:val="24"/>
                <w:lang w:val="de-CH"/>
              </w:rPr>
              <w:t>0.0.4</w:t>
            </w:r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8E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 w:cs="Calibri"/>
                <w:color w:val="000000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="Calibri"/>
                <w:color w:val="000000"/>
                <w:sz w:val="24"/>
                <w:szCs w:val="24"/>
                <w:lang w:val="de-CH"/>
              </w:rPr>
              <w:t>Kontrollieren, Auswerten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8F" w14:textId="77777777" w:rsidR="00F86503" w:rsidRDefault="00D15157">
            <w:pPr>
              <w:pStyle w:val="Standard"/>
              <w:spacing w:after="0" w:line="240" w:lineRule="auto"/>
              <w:jc w:val="center"/>
            </w:pPr>
            <w:r>
              <w:rPr>
                <w:rStyle w:val="Absatz-Standardschriftart"/>
                <w:rFonts w:ascii="Latin Modern Roman 9" w:hAnsi="Latin Modern Roman 9" w:cs="Calibri"/>
                <w:color w:val="000000"/>
                <w:sz w:val="24"/>
                <w:szCs w:val="24"/>
                <w:lang w:val="de-CH"/>
              </w:rPr>
              <w:t>E</w:t>
            </w:r>
            <w:proofErr w:type="spellStart"/>
            <w:r>
              <w:rPr>
                <w:rStyle w:val="Absatz-Standardschriftart"/>
                <w:rFonts w:cs="Calibri"/>
                <w:sz w:val="24"/>
                <w:szCs w:val="24"/>
              </w:rPr>
              <w:t>slem</w:t>
            </w:r>
            <w:proofErr w:type="spellEnd"/>
            <w:r>
              <w:rPr>
                <w:rStyle w:val="Absatz-Standardschriftart"/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bsatz-Standardschriftart"/>
                <w:rFonts w:cs="Calibri"/>
                <w:sz w:val="24"/>
                <w:szCs w:val="24"/>
              </w:rPr>
              <w:t>Akdemir</w:t>
            </w:r>
            <w:proofErr w:type="spellEnd"/>
            <w:r>
              <w:rPr>
                <w:rStyle w:val="Absatz-Standardschriftart"/>
                <w:rFonts w:cs="Calibri"/>
                <w:sz w:val="24"/>
                <w:szCs w:val="24"/>
              </w:rPr>
              <w:t xml:space="preserve"> </w:t>
            </w:r>
          </w:p>
        </w:tc>
      </w:tr>
      <w:tr w:rsidR="00F86503" w14:paraId="1BD88092" w14:textId="77777777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91" w14:textId="77777777" w:rsidR="00F86503" w:rsidRDefault="00D15157">
            <w:pPr>
              <w:pStyle w:val="Standard"/>
              <w:spacing w:after="0" w:line="240" w:lineRule="auto"/>
              <w:jc w:val="center"/>
            </w:pPr>
            <w:r>
              <w:rPr>
                <w:rStyle w:val="Absatz-Standardschriftart"/>
                <w:rFonts w:ascii="Latin Modern Roman 9" w:hAnsi="Latin Modern Roman 9" w:cs="Calibri"/>
                <w:color w:val="000000"/>
                <w:sz w:val="24"/>
                <w:szCs w:val="24"/>
                <w:lang w:val="de-CH"/>
              </w:rPr>
              <w:t>…</w:t>
            </w:r>
          </w:p>
        </w:tc>
      </w:tr>
      <w:tr w:rsidR="00F86503" w14:paraId="1BD88097" w14:textId="77777777">
        <w:tblPrEx>
          <w:tblCellMar>
            <w:top w:w="0" w:type="dxa"/>
            <w:bottom w:w="0" w:type="dxa"/>
          </w:tblCellMar>
        </w:tblPrEx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93" w14:textId="174F8902" w:rsidR="00F86503" w:rsidRDefault="00193FCC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 w:cs="Calibri"/>
                <w:color w:val="000000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="Calibri"/>
                <w:color w:val="000000"/>
                <w:sz w:val="24"/>
                <w:szCs w:val="24"/>
                <w:lang w:val="de-CH"/>
              </w:rPr>
              <w:t>23.06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94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 w:cs="Calibri"/>
                <w:color w:val="000000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="Calibri"/>
                <w:color w:val="000000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95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 w:cs="Calibri"/>
                <w:color w:val="000000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="Calibri"/>
                <w:color w:val="000000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96" w14:textId="288E8664" w:rsidR="00F86503" w:rsidRDefault="00193FCC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 w:cs="Calibri"/>
                <w:color w:val="000000"/>
                <w:sz w:val="24"/>
                <w:szCs w:val="24"/>
                <w:lang w:val="de-CH"/>
              </w:rPr>
            </w:pPr>
            <w:proofErr w:type="spellStart"/>
            <w:r>
              <w:rPr>
                <w:rFonts w:ascii="Latin Modern Roman 9" w:hAnsi="Latin Modern Roman 9" w:cs="Calibri"/>
                <w:color w:val="000000"/>
                <w:sz w:val="24"/>
                <w:szCs w:val="24"/>
                <w:lang w:val="de-CH"/>
              </w:rPr>
              <w:t>Eslem</w:t>
            </w:r>
            <w:proofErr w:type="spellEnd"/>
            <w:r>
              <w:rPr>
                <w:rFonts w:ascii="Latin Modern Roman 9" w:hAnsi="Latin Modern Roman 9" w:cs="Calibri"/>
                <w:color w:val="000000"/>
                <w:sz w:val="24"/>
                <w:szCs w:val="24"/>
                <w:lang w:val="de-CH"/>
              </w:rPr>
              <w:t xml:space="preserve"> Akdemir</w:t>
            </w:r>
          </w:p>
        </w:tc>
      </w:tr>
    </w:tbl>
    <w:p w14:paraId="1BD88098" w14:textId="77777777" w:rsidR="00F86503" w:rsidRDefault="00F86503">
      <w:pPr>
        <w:pStyle w:val="Standard"/>
        <w:rPr>
          <w:rFonts w:ascii="Latin Modern Roman 9" w:hAnsi="Latin Modern Roman 9" w:cs="Calibri Light"/>
          <w:color w:val="000000"/>
          <w:sz w:val="24"/>
          <w:szCs w:val="24"/>
          <w:lang w:val="de-CH"/>
        </w:rPr>
      </w:pPr>
    </w:p>
    <w:p w14:paraId="1BD88099" w14:textId="77777777" w:rsidR="00F86503" w:rsidRDefault="00D15157">
      <w:pPr>
        <w:pStyle w:val="berschrift1"/>
      </w:pPr>
      <w:r>
        <w:t>Informieren</w:t>
      </w:r>
    </w:p>
    <w:p w14:paraId="1BD8809A" w14:textId="77777777" w:rsidR="00F86503" w:rsidRDefault="00D15157">
      <w:pPr>
        <w:pStyle w:val="berschrift2"/>
      </w:pPr>
      <w:r>
        <w:t>Ihr Projekt</w:t>
      </w:r>
    </w:p>
    <w:p w14:paraId="1BD8809B" w14:textId="77777777" w:rsidR="00F86503" w:rsidRDefault="00D15157">
      <w:pPr>
        <w:pStyle w:val="Standard"/>
        <w:rPr>
          <w:color w:val="000000"/>
          <w:lang w:val="de-CH"/>
        </w:rPr>
      </w:pPr>
      <w:r>
        <w:rPr>
          <w:color w:val="000000"/>
          <w:lang w:val="de-CH"/>
        </w:rPr>
        <w:t xml:space="preserve">Dokumentation für das Lernatelierprojekt 1305. Ich diesem Projekt mussten wir entweder gelerntes von anderen </w:t>
      </w:r>
      <w:r>
        <w:rPr>
          <w:color w:val="000000"/>
          <w:lang w:val="de-CH"/>
        </w:rPr>
        <w:t>Fächern vertiefen oder mit einer eigenen Idee aufkommen.</w:t>
      </w:r>
    </w:p>
    <w:p w14:paraId="1BD8809C" w14:textId="77777777" w:rsidR="00F86503" w:rsidRDefault="00D15157">
      <w:pPr>
        <w:pStyle w:val="Standard"/>
        <w:rPr>
          <w:color w:val="000000"/>
          <w:lang w:val="de-CH"/>
        </w:rPr>
      </w:pPr>
      <w:r>
        <w:rPr>
          <w:color w:val="000000"/>
          <w:lang w:val="de-CH"/>
        </w:rPr>
        <w:t xml:space="preserve">Wir haben uns für die Arbeit mit einer neuen Technologie entschieden, weil wir ein solches Projekt noch nie im Lernatelier hatten. </w:t>
      </w:r>
    </w:p>
    <w:p w14:paraId="1BD8809D" w14:textId="77777777" w:rsidR="00F86503" w:rsidRDefault="00D15157">
      <w:pPr>
        <w:pStyle w:val="Standard"/>
        <w:rPr>
          <w:color w:val="000000"/>
          <w:lang w:val="de-CH"/>
        </w:rPr>
      </w:pPr>
      <w:r>
        <w:rPr>
          <w:color w:val="000000"/>
          <w:lang w:val="de-CH"/>
        </w:rPr>
        <w:t xml:space="preserve">In diesem Lernatelierprojekt werden wir eine einfache Webseite mit </w:t>
      </w:r>
      <w:r>
        <w:rPr>
          <w:color w:val="000000"/>
          <w:lang w:val="de-CH"/>
        </w:rPr>
        <w:t xml:space="preserve">Tailwind erstellen. </w:t>
      </w:r>
    </w:p>
    <w:p w14:paraId="1BD8809E" w14:textId="77777777" w:rsidR="00F86503" w:rsidRDefault="00F86503">
      <w:pPr>
        <w:pStyle w:val="Standard"/>
        <w:rPr>
          <w:color w:val="000000"/>
          <w:lang w:val="de-CH"/>
        </w:rPr>
      </w:pPr>
    </w:p>
    <w:p w14:paraId="1BD8809F" w14:textId="77777777" w:rsidR="00F86503" w:rsidRDefault="00D15157">
      <w:pPr>
        <w:pStyle w:val="berschrift2"/>
      </w:pPr>
      <w:r>
        <w:t>Persönliche Ziele</w:t>
      </w:r>
    </w:p>
    <w:p w14:paraId="1BD880A0" w14:textId="77777777" w:rsidR="00F86503" w:rsidRDefault="00D15157">
      <w:pPr>
        <w:pStyle w:val="Standard"/>
        <w:numPr>
          <w:ilvl w:val="0"/>
          <w:numId w:val="8"/>
        </w:numPr>
        <w:rPr>
          <w:color w:val="000000"/>
          <w:lang w:val="de-CH"/>
        </w:rPr>
      </w:pPr>
      <w:r>
        <w:rPr>
          <w:color w:val="000000"/>
          <w:lang w:val="de-CH"/>
        </w:rPr>
        <w:t>Wissen wie man Tailwind konfiguriert</w:t>
      </w:r>
    </w:p>
    <w:p w14:paraId="1BD880A1" w14:textId="77777777" w:rsidR="00F86503" w:rsidRDefault="00D15157">
      <w:pPr>
        <w:pStyle w:val="Standard"/>
        <w:numPr>
          <w:ilvl w:val="0"/>
          <w:numId w:val="8"/>
        </w:numPr>
        <w:rPr>
          <w:color w:val="000000"/>
          <w:lang w:val="de-CH"/>
        </w:rPr>
      </w:pPr>
      <w:r>
        <w:rPr>
          <w:color w:val="000000"/>
          <w:lang w:val="de-CH"/>
        </w:rPr>
        <w:t>Basiswissen and der Arbeit eines CSS-Files mit Tailwind aneignen</w:t>
      </w:r>
    </w:p>
    <w:p w14:paraId="1BD880A2" w14:textId="77777777" w:rsidR="00F86503" w:rsidRDefault="00D15157">
      <w:pPr>
        <w:pStyle w:val="Standard"/>
        <w:numPr>
          <w:ilvl w:val="1"/>
          <w:numId w:val="8"/>
        </w:numPr>
        <w:rPr>
          <w:color w:val="000000"/>
          <w:lang w:val="de-CH"/>
        </w:rPr>
      </w:pPr>
      <w:r>
        <w:rPr>
          <w:color w:val="000000"/>
          <w:lang w:val="de-CH"/>
        </w:rPr>
        <w:t>Alle Kurse auf dem verlinkten Link von Tailwind durchlösen</w:t>
      </w:r>
    </w:p>
    <w:p w14:paraId="1BD880A3" w14:textId="77777777" w:rsidR="00F86503" w:rsidRDefault="00D15157">
      <w:pPr>
        <w:pStyle w:val="Standard"/>
        <w:numPr>
          <w:ilvl w:val="0"/>
          <w:numId w:val="8"/>
        </w:numPr>
        <w:rPr>
          <w:color w:val="000000"/>
          <w:lang w:val="de-CH"/>
        </w:rPr>
      </w:pPr>
      <w:r>
        <w:rPr>
          <w:color w:val="000000"/>
          <w:lang w:val="de-CH"/>
        </w:rPr>
        <w:t>Ein vollständiges Projekt, welches alle Anforderungen u</w:t>
      </w:r>
      <w:r>
        <w:rPr>
          <w:color w:val="000000"/>
          <w:lang w:val="de-CH"/>
        </w:rPr>
        <w:t>nd Ziele erfüllt abgeben</w:t>
      </w:r>
    </w:p>
    <w:p w14:paraId="1BD880A4" w14:textId="77777777" w:rsidR="00F86503" w:rsidRDefault="00F86503">
      <w:pPr>
        <w:pStyle w:val="Standard"/>
        <w:rPr>
          <w:rFonts w:ascii="Latin Modern Roman 9" w:hAnsi="Latin Modern Roman 9"/>
          <w:color w:val="000000"/>
          <w:lang w:val="de-CH"/>
        </w:rPr>
      </w:pPr>
    </w:p>
    <w:p w14:paraId="1BD880A5" w14:textId="77777777" w:rsidR="00F86503" w:rsidRDefault="00D15157">
      <w:pPr>
        <w:pStyle w:val="berschrift2"/>
      </w:pPr>
      <w:r>
        <w:t>1.3 Quellen</w:t>
      </w:r>
    </w:p>
    <w:p w14:paraId="1BD880A6" w14:textId="77777777" w:rsidR="00F86503" w:rsidRDefault="00D15157">
      <w:pPr>
        <w:pStyle w:val="Standard"/>
        <w:numPr>
          <w:ilvl w:val="0"/>
          <w:numId w:val="9"/>
        </w:numPr>
      </w:pPr>
      <w:hyperlink r:id="rId7" w:history="1">
        <w:r>
          <w:rPr>
            <w:rStyle w:val="Hyperlink"/>
            <w:color w:val="000000"/>
            <w:lang w:val="de-CH"/>
          </w:rPr>
          <w:t>https://tailwindcss.com/docs/installation</w:t>
        </w:r>
      </w:hyperlink>
    </w:p>
    <w:p w14:paraId="1BD880A7" w14:textId="77777777" w:rsidR="00F86503" w:rsidRDefault="00D15157">
      <w:pPr>
        <w:pStyle w:val="Standard"/>
        <w:numPr>
          <w:ilvl w:val="0"/>
          <w:numId w:val="9"/>
        </w:numPr>
      </w:pPr>
      <w:hyperlink r:id="rId8" w:history="1">
        <w:r>
          <w:rPr>
            <w:rStyle w:val="Hyperlink"/>
          </w:rPr>
          <w:t>https://www.youtube.com/watch?v=PnOeJ0SKax8&amp;t=1071s&amp;ab_channel=ProgrammierenmitMario</w:t>
        </w:r>
      </w:hyperlink>
    </w:p>
    <w:p w14:paraId="1BD880A8" w14:textId="77777777" w:rsidR="00F86503" w:rsidRDefault="00D15157">
      <w:pPr>
        <w:pStyle w:val="Standard"/>
        <w:numPr>
          <w:ilvl w:val="0"/>
          <w:numId w:val="9"/>
        </w:numPr>
      </w:pPr>
      <w:hyperlink r:id="rId9" w:history="1">
        <w:r>
          <w:rPr>
            <w:rStyle w:val="Hyperlink"/>
          </w:rPr>
          <w:t>https://codepen.io/dcode-software/pen/eYMYXrK</w:t>
        </w:r>
      </w:hyperlink>
    </w:p>
    <w:p w14:paraId="1BD880A9" w14:textId="77777777" w:rsidR="00F86503" w:rsidRDefault="00D15157">
      <w:pPr>
        <w:pStyle w:val="Standard"/>
        <w:numPr>
          <w:ilvl w:val="0"/>
          <w:numId w:val="9"/>
        </w:numPr>
      </w:pPr>
      <w:hyperlink r:id="rId10" w:history="1">
        <w:r>
          <w:rPr>
            <w:rStyle w:val="Hyperlink"/>
          </w:rPr>
          <w:t>https://kinsta.com/blog/tailwind-css/</w:t>
        </w:r>
      </w:hyperlink>
    </w:p>
    <w:p w14:paraId="1BD880AA" w14:textId="77777777" w:rsidR="00F86503" w:rsidRDefault="00F86503">
      <w:pPr>
        <w:pStyle w:val="Standard"/>
        <w:numPr>
          <w:ilvl w:val="0"/>
          <w:numId w:val="9"/>
        </w:numPr>
        <w:rPr>
          <w:color w:val="000000"/>
          <w:u w:val="single"/>
        </w:rPr>
      </w:pPr>
    </w:p>
    <w:p w14:paraId="1BD880AB" w14:textId="77777777" w:rsidR="00F86503" w:rsidRDefault="00D15157">
      <w:pPr>
        <w:pStyle w:val="berschrift2"/>
        <w:numPr>
          <w:ilvl w:val="1"/>
          <w:numId w:val="10"/>
        </w:numPr>
      </w:pPr>
      <w:r>
        <w:t>Anforderungen</w:t>
      </w: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F86503" w14:paraId="1BD880B0" w14:textId="77777777">
        <w:tblPrEx>
          <w:tblCellMar>
            <w:top w:w="0" w:type="dxa"/>
            <w:bottom w:w="0" w:type="dxa"/>
          </w:tblCellMar>
        </w:tblPrEx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880AC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b/>
                <w:bCs/>
                <w:color w:val="000000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/>
                <w:lang w:val="de-CH"/>
              </w:rPr>
              <w:t>Nummer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880AD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b/>
                <w:bCs/>
                <w:color w:val="000000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/>
                <w:lang w:val="de-CH"/>
              </w:rPr>
              <w:t>Muss / Kann?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880AE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b/>
                <w:bCs/>
                <w:color w:val="000000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/>
                <w:lang w:val="de-CH"/>
              </w:rPr>
              <w:t>Funktional? Qualität? Rand?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880AF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b/>
                <w:bCs/>
                <w:color w:val="000000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/>
                <w:lang w:val="de-CH"/>
              </w:rPr>
              <w:t>Beschreibung</w:t>
            </w:r>
          </w:p>
        </w:tc>
      </w:tr>
      <w:tr w:rsidR="00F86503" w14:paraId="1BD880B5" w14:textId="77777777">
        <w:tblPrEx>
          <w:tblCellMar>
            <w:top w:w="0" w:type="dxa"/>
            <w:bottom w:w="0" w:type="dxa"/>
          </w:tblCellMar>
        </w:tblPrEx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B1" w14:textId="77777777" w:rsidR="00F86503" w:rsidRDefault="00F86503">
            <w:pPr>
              <w:pStyle w:val="Standard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B2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color w:val="000000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B3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Rand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B4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Die Projektdokumentation ist vollständig</w:t>
            </w:r>
          </w:p>
        </w:tc>
      </w:tr>
      <w:tr w:rsidR="00F86503" w14:paraId="1BD880BA" w14:textId="77777777">
        <w:tblPrEx>
          <w:tblCellMar>
            <w:top w:w="0" w:type="dxa"/>
            <w:bottom w:w="0" w:type="dxa"/>
          </w:tblCellMar>
        </w:tblPrEx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B6" w14:textId="77777777" w:rsidR="00F86503" w:rsidRDefault="00F86503">
            <w:pPr>
              <w:pStyle w:val="Standard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B7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color w:val="000000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B8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Funktional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B9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Die Webseite hat mindestens eine HTML-Datei</w:t>
            </w:r>
          </w:p>
        </w:tc>
      </w:tr>
      <w:tr w:rsidR="00F86503" w14:paraId="1BD880BF" w14:textId="77777777">
        <w:tblPrEx>
          <w:tblCellMar>
            <w:top w:w="0" w:type="dxa"/>
            <w:bottom w:w="0" w:type="dxa"/>
          </w:tblCellMar>
        </w:tblPrEx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BB" w14:textId="77777777" w:rsidR="00F86503" w:rsidRDefault="00F86503">
            <w:pPr>
              <w:pStyle w:val="Standard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Latin Modern Roman 9" w:hAnsi="Latin Modern Roman 9"/>
                <w:strike/>
                <w:color w:val="000000"/>
                <w:lang w:val="de-CH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BC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strike/>
                <w:color w:val="000000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strike/>
                <w:color w:val="000000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BD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strike/>
                <w:color w:val="000000"/>
                <w:lang w:val="de-CH"/>
              </w:rPr>
            </w:pPr>
            <w:r>
              <w:rPr>
                <w:rFonts w:ascii="Latin Modern Roman 9" w:hAnsi="Latin Modern Roman 9"/>
                <w:strike/>
                <w:color w:val="000000"/>
                <w:lang w:val="de-CH"/>
              </w:rPr>
              <w:t>Funktional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BE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strike/>
                <w:color w:val="000000"/>
                <w:lang w:val="de-CH"/>
              </w:rPr>
            </w:pPr>
            <w:r>
              <w:rPr>
                <w:rFonts w:ascii="Latin Modern Roman 9" w:hAnsi="Latin Modern Roman 9"/>
                <w:strike/>
                <w:color w:val="000000"/>
                <w:lang w:val="de-CH"/>
              </w:rPr>
              <w:t xml:space="preserve">Die Webseite hat </w:t>
            </w:r>
            <w:r>
              <w:rPr>
                <w:rFonts w:ascii="Latin Modern Roman 9" w:hAnsi="Latin Modern Roman 9"/>
                <w:strike/>
                <w:color w:val="000000"/>
                <w:lang w:val="de-CH"/>
              </w:rPr>
              <w:t>mindestens eine JavaScript Datei</w:t>
            </w:r>
          </w:p>
        </w:tc>
      </w:tr>
      <w:tr w:rsidR="00F86503" w14:paraId="1BD880C4" w14:textId="77777777">
        <w:tblPrEx>
          <w:tblCellMar>
            <w:top w:w="0" w:type="dxa"/>
            <w:bottom w:w="0" w:type="dxa"/>
          </w:tblCellMar>
        </w:tblPrEx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C0" w14:textId="77777777" w:rsidR="00F86503" w:rsidRDefault="00F86503">
            <w:pPr>
              <w:pStyle w:val="Standard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C1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color w:val="000000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C2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Funktional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C3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Die Webseite hat mindesten eine CSS-Datei</w:t>
            </w:r>
          </w:p>
        </w:tc>
      </w:tr>
      <w:tr w:rsidR="00F86503" w14:paraId="1BD880C9" w14:textId="77777777">
        <w:tblPrEx>
          <w:tblCellMar>
            <w:top w:w="0" w:type="dxa"/>
            <w:bottom w:w="0" w:type="dxa"/>
          </w:tblCellMar>
        </w:tblPrEx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C5" w14:textId="77777777" w:rsidR="00F86503" w:rsidRDefault="00F86503">
            <w:pPr>
              <w:pStyle w:val="Standard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C6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color w:val="000000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C7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Funktional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C8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 xml:space="preserve">Die Webseite wurde mit Hilfe von Tailwind erstellt  </w:t>
            </w:r>
          </w:p>
        </w:tc>
      </w:tr>
      <w:tr w:rsidR="00F86503" w14:paraId="1BD880CE" w14:textId="77777777">
        <w:tblPrEx>
          <w:tblCellMar>
            <w:top w:w="0" w:type="dxa"/>
            <w:bottom w:w="0" w:type="dxa"/>
          </w:tblCellMar>
        </w:tblPrEx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CA" w14:textId="77777777" w:rsidR="00F86503" w:rsidRDefault="00F86503">
            <w:pPr>
              <w:pStyle w:val="Standard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CB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color w:val="000000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CC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Qualität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CD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 xml:space="preserve">Die Webseite soll erklären, wie man Tailwind installiert und wie man es </w:t>
            </w:r>
            <w:r>
              <w:rPr>
                <w:rFonts w:ascii="Latin Modern Roman 9" w:hAnsi="Latin Modern Roman 9"/>
                <w:color w:val="000000"/>
                <w:lang w:val="de-CH"/>
              </w:rPr>
              <w:t>benutzt.</w:t>
            </w:r>
          </w:p>
        </w:tc>
      </w:tr>
    </w:tbl>
    <w:p w14:paraId="1BD880CF" w14:textId="77777777" w:rsidR="00F86503" w:rsidRDefault="00F86503">
      <w:pPr>
        <w:pStyle w:val="Standard"/>
        <w:rPr>
          <w:rFonts w:ascii="Latin Modern Roman 9" w:hAnsi="Latin Modern Roman 9"/>
          <w:color w:val="000000"/>
          <w:lang w:val="de-CH"/>
        </w:rPr>
      </w:pPr>
    </w:p>
    <w:p w14:paraId="1BD880D0" w14:textId="77777777" w:rsidR="00F86503" w:rsidRDefault="00D15157">
      <w:pPr>
        <w:pStyle w:val="berschrift2"/>
      </w:pPr>
      <w:r>
        <w:t xml:space="preserve">Testfälle </w:t>
      </w:r>
    </w:p>
    <w:tbl>
      <w:tblPr>
        <w:tblW w:w="906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F86503" w14:paraId="1BD880D5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D1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b/>
                <w:bCs/>
                <w:color w:val="000000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/>
                <w:lang w:val="de-CH"/>
              </w:rPr>
              <w:t>Nummer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D2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b/>
                <w:bCs/>
                <w:color w:val="000000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/>
                <w:lang w:val="de-CH"/>
              </w:rPr>
              <w:t>Voraussetzung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D3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b/>
                <w:bCs/>
                <w:color w:val="000000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/>
                <w:lang w:val="de-CH"/>
              </w:rPr>
              <w:t>Eingabe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D4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b/>
                <w:bCs/>
                <w:color w:val="000000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/>
                <w:lang w:val="de-CH"/>
              </w:rPr>
              <w:t>Erwartete Ausgabe</w:t>
            </w:r>
          </w:p>
        </w:tc>
      </w:tr>
      <w:tr w:rsidR="00F86503" w14:paraId="1BD880DA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D6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1.1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D7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 xml:space="preserve">GitHub </w:t>
            </w:r>
            <w:proofErr w:type="spellStart"/>
            <w:r>
              <w:rPr>
                <w:rFonts w:ascii="Latin Modern Roman 9" w:hAnsi="Latin Modern Roman 9"/>
                <w:color w:val="000000"/>
                <w:lang w:val="de-CH"/>
              </w:rPr>
              <w:t>repository</w:t>
            </w:r>
            <w:proofErr w:type="spellEnd"/>
            <w:r>
              <w:rPr>
                <w:rFonts w:ascii="Latin Modern Roman 9" w:hAnsi="Latin Modern Roman 9"/>
                <w:color w:val="000000"/>
                <w:lang w:val="de-CH"/>
              </w:rPr>
              <w:t xml:space="preserve"> ist im Browser geöffnet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D8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Auf die Dokumentation klicken und durchlesen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D9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 xml:space="preserve">Eine vollständige Dokumentation </w:t>
            </w:r>
          </w:p>
        </w:tc>
      </w:tr>
      <w:tr w:rsidR="00F86503" w14:paraId="1BD880DF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DB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2.1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DC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Projektmappe ist geöffnet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DD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 xml:space="preserve">Auf die HTML-Datei </w:t>
            </w:r>
            <w:r>
              <w:rPr>
                <w:rFonts w:ascii="Latin Modern Roman 9" w:hAnsi="Latin Modern Roman 9"/>
                <w:color w:val="000000"/>
                <w:lang w:val="de-CH"/>
              </w:rPr>
              <w:t>klicken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DE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Die Datei enthält einen funktionierenden Code.</w:t>
            </w:r>
          </w:p>
        </w:tc>
      </w:tr>
      <w:tr w:rsidR="00F86503" w14:paraId="1BD880E4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E0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4.1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E1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Projektmappe ist geöffnet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E2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Auf die CSS-Datei klicken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E3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Die Datei enthält einen funktionierenden Code.</w:t>
            </w:r>
          </w:p>
        </w:tc>
      </w:tr>
      <w:tr w:rsidR="00F86503" w14:paraId="1BD880EA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E5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5.1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E6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Projektmappe ist geöffnet</w:t>
            </w:r>
          </w:p>
          <w:p w14:paraId="1BD880E7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Terminal ist gestartet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E8" w14:textId="77777777" w:rsidR="00F86503" w:rsidRDefault="00D15157">
            <w:pPr>
              <w:pStyle w:val="Standard"/>
              <w:spacing w:after="0" w:line="240" w:lineRule="auto"/>
              <w:rPr>
                <w:rFonts w:ascii="Bahnschrift Light" w:hAnsi="Bahnschrift Light"/>
                <w:color w:val="000000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Bahnschrift Light" w:hAnsi="Bahnschrift Light"/>
                <w:color w:val="000000"/>
                <w:sz w:val="18"/>
                <w:szCs w:val="18"/>
                <w:lang w:val="de-CH"/>
              </w:rPr>
              <w:t>npm</w:t>
            </w:r>
            <w:proofErr w:type="spellEnd"/>
            <w:r>
              <w:rPr>
                <w:rFonts w:ascii="Bahnschrift Light" w:hAnsi="Bahnschrift Light"/>
                <w:color w:val="000000"/>
                <w:sz w:val="18"/>
                <w:szCs w:val="18"/>
                <w:lang w:val="de-CH"/>
              </w:rPr>
              <w:t xml:space="preserve"> </w:t>
            </w:r>
            <w:proofErr w:type="spellStart"/>
            <w:r>
              <w:rPr>
                <w:rFonts w:ascii="Bahnschrift Light" w:hAnsi="Bahnschrift Light"/>
                <w:color w:val="000000"/>
                <w:sz w:val="18"/>
                <w:szCs w:val="18"/>
                <w:lang w:val="de-CH"/>
              </w:rPr>
              <w:t>list</w:t>
            </w:r>
            <w:proofErr w:type="spellEnd"/>
            <w:r>
              <w:rPr>
                <w:rFonts w:ascii="Bahnschrift Light" w:hAnsi="Bahnschrift Light"/>
                <w:color w:val="000000"/>
                <w:sz w:val="18"/>
                <w:szCs w:val="18"/>
                <w:lang w:val="de-CH"/>
              </w:rPr>
              <w:t xml:space="preserve"> </w:t>
            </w:r>
            <w:proofErr w:type="spellStart"/>
            <w:r>
              <w:rPr>
                <w:rFonts w:ascii="Bahnschrift Light" w:hAnsi="Bahnschrift Light"/>
                <w:color w:val="000000"/>
                <w:sz w:val="18"/>
                <w:szCs w:val="18"/>
                <w:lang w:val="de-CH"/>
              </w:rPr>
              <w:t>tailwindcss</w:t>
            </w:r>
            <w:proofErr w:type="spellEnd"/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E9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 xml:space="preserve">Wenn Tailwind </w:t>
            </w:r>
            <w:r>
              <w:rPr>
                <w:rFonts w:ascii="Latin Modern Roman 9" w:hAnsi="Latin Modern Roman 9"/>
                <w:color w:val="000000"/>
                <w:lang w:val="de-CH"/>
              </w:rPr>
              <w:t>verwendet wurde erscheint die Version von der Installation</w:t>
            </w:r>
          </w:p>
        </w:tc>
      </w:tr>
      <w:tr w:rsidR="00F86503" w14:paraId="1BD880EF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EB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6.1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EC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Projektmappe ist geöffnet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ED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 xml:space="preserve">Auf </w:t>
            </w:r>
            <w:proofErr w:type="spellStart"/>
            <w:r>
              <w:rPr>
                <w:rFonts w:ascii="Latin Modern Roman 9" w:hAnsi="Latin Modern Roman 9"/>
                <w:color w:val="000000"/>
                <w:lang w:val="de-CH"/>
              </w:rPr>
              <w:t>go</w:t>
            </w:r>
            <w:proofErr w:type="spellEnd"/>
            <w:r>
              <w:rPr>
                <w:rFonts w:ascii="Latin Modern Roman 9" w:hAnsi="Latin Modern Roman 9"/>
                <w:color w:val="000000"/>
                <w:lang w:val="de-CH"/>
              </w:rPr>
              <w:t xml:space="preserve"> Live klicken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EE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Die Webseite enthält die wichtigsten Informationen über Tailwind</w:t>
            </w:r>
          </w:p>
        </w:tc>
      </w:tr>
    </w:tbl>
    <w:p w14:paraId="1BD880F0" w14:textId="77777777" w:rsidR="00F86503" w:rsidRDefault="00F86503">
      <w:pPr>
        <w:pStyle w:val="Standard"/>
        <w:jc w:val="both"/>
        <w:rPr>
          <w:rFonts w:ascii="Latin Modern Roman 9" w:hAnsi="Latin Modern Roman 9"/>
          <w:color w:val="000000"/>
          <w:lang w:val="de-CH"/>
        </w:rPr>
      </w:pPr>
    </w:p>
    <w:p w14:paraId="1BD880F1" w14:textId="77777777" w:rsidR="00F86503" w:rsidRDefault="00D15157">
      <w:pPr>
        <w:pStyle w:val="berschrift1"/>
      </w:pPr>
      <w:r>
        <w:t>Planen</w:t>
      </w:r>
    </w:p>
    <w:tbl>
      <w:tblPr>
        <w:tblW w:w="906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5"/>
        <w:gridCol w:w="925"/>
        <w:gridCol w:w="4342"/>
        <w:gridCol w:w="2575"/>
      </w:tblGrid>
      <w:tr w:rsidR="00F86503" w14:paraId="1BD880F6" w14:textId="77777777">
        <w:tblPrEx>
          <w:tblCellMar>
            <w:top w:w="0" w:type="dxa"/>
            <w:bottom w:w="0" w:type="dxa"/>
          </w:tblCellMar>
        </w:tblPrEx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880F2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b/>
                <w:bCs/>
                <w:color w:val="000000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/>
                <w:lang w:val="de-CH"/>
              </w:rPr>
              <w:t>Nummer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880F3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b/>
                <w:bCs/>
                <w:color w:val="000000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/>
                <w:lang w:val="de-CH"/>
              </w:rPr>
              <w:t>Frist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880F4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b/>
                <w:bCs/>
                <w:color w:val="000000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/>
                <w:lang w:val="de-CH"/>
              </w:rPr>
              <w:t>Beschreibung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880F5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b/>
                <w:bCs/>
                <w:color w:val="000000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/>
                <w:lang w:val="de-CH"/>
              </w:rPr>
              <w:t>Zeit (geplant)</w:t>
            </w:r>
          </w:p>
        </w:tc>
      </w:tr>
      <w:tr w:rsidR="00F86503" w14:paraId="1BD880FB" w14:textId="77777777">
        <w:tblPrEx>
          <w:tblCellMar>
            <w:top w:w="0" w:type="dxa"/>
            <w:bottom w:w="0" w:type="dxa"/>
          </w:tblCellMar>
        </w:tblPrEx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F7" w14:textId="77777777" w:rsidR="00F86503" w:rsidRDefault="00D15157">
            <w:pPr>
              <w:pStyle w:val="Standard"/>
              <w:spacing w:after="0" w:line="240" w:lineRule="auto"/>
              <w:jc w:val="center"/>
            </w:pPr>
            <w:r>
              <w:t>1.1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F8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07.04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F9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Dokumentationsteil Informieren fertig machen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FA" w14:textId="77777777" w:rsidR="00F86503" w:rsidRDefault="00D15157">
            <w:pPr>
              <w:pStyle w:val="Standard"/>
              <w:spacing w:after="0" w:line="240" w:lineRule="auto"/>
              <w:jc w:val="center"/>
            </w:pPr>
            <w:r>
              <w:t>2x 45</w:t>
            </w:r>
          </w:p>
        </w:tc>
      </w:tr>
      <w:tr w:rsidR="00F86503" w14:paraId="1BD88100" w14:textId="77777777">
        <w:tblPrEx>
          <w:tblCellMar>
            <w:top w:w="0" w:type="dxa"/>
            <w:bottom w:w="0" w:type="dxa"/>
          </w:tblCellMar>
        </w:tblPrEx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FC" w14:textId="77777777" w:rsidR="00F86503" w:rsidRDefault="00D15157">
            <w:pPr>
              <w:pStyle w:val="Standard"/>
              <w:spacing w:after="0" w:line="240" w:lineRule="auto"/>
              <w:jc w:val="center"/>
            </w:pPr>
            <w:r>
              <w:t>1.2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FD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07.04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FE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Über das Projekt recherchieren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0FF" w14:textId="77777777" w:rsidR="00F86503" w:rsidRDefault="00D15157">
            <w:pPr>
              <w:pStyle w:val="Standard"/>
              <w:spacing w:after="0" w:line="240" w:lineRule="auto"/>
              <w:jc w:val="center"/>
            </w:pPr>
            <w:r>
              <w:t>2x 45</w:t>
            </w:r>
          </w:p>
        </w:tc>
      </w:tr>
      <w:tr w:rsidR="00F86503" w14:paraId="1BD88105" w14:textId="77777777">
        <w:tblPrEx>
          <w:tblCellMar>
            <w:top w:w="0" w:type="dxa"/>
            <w:bottom w:w="0" w:type="dxa"/>
          </w:tblCellMar>
        </w:tblPrEx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01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*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02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07.04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03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Reserve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04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1x 45</w:t>
            </w:r>
          </w:p>
        </w:tc>
      </w:tr>
      <w:tr w:rsidR="00F86503" w14:paraId="1BD8810A" w14:textId="77777777">
        <w:tblPrEx>
          <w:tblCellMar>
            <w:top w:w="0" w:type="dxa"/>
            <w:bottom w:w="0" w:type="dxa"/>
          </w:tblCellMar>
        </w:tblPrEx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06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1.3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07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28.04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08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Dokumentationsteil Planen fertig machen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09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2x 45</w:t>
            </w:r>
          </w:p>
        </w:tc>
      </w:tr>
      <w:tr w:rsidR="00F86503" w14:paraId="1BD8810F" w14:textId="77777777">
        <w:tblPrEx>
          <w:tblCellMar>
            <w:top w:w="0" w:type="dxa"/>
            <w:bottom w:w="0" w:type="dxa"/>
          </w:tblCellMar>
        </w:tblPrEx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0B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1.4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0C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28.04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0D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Dokumentationsteil Entscheiden fertig machen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0E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1x 45</w:t>
            </w:r>
          </w:p>
        </w:tc>
      </w:tr>
      <w:tr w:rsidR="00F86503" w14:paraId="1BD88114" w14:textId="77777777">
        <w:tblPrEx>
          <w:tblCellMar>
            <w:top w:w="0" w:type="dxa"/>
            <w:bottom w:w="0" w:type="dxa"/>
          </w:tblCellMar>
        </w:tblPrEx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10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2.1/6.1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11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19.05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12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 xml:space="preserve">HTML der Webseite schreiben 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13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4x 45</w:t>
            </w:r>
          </w:p>
        </w:tc>
      </w:tr>
      <w:tr w:rsidR="00F86503" w14:paraId="1BD88119" w14:textId="77777777">
        <w:tblPrEx>
          <w:tblCellMar>
            <w:top w:w="0" w:type="dxa"/>
            <w:bottom w:w="0" w:type="dxa"/>
          </w:tblCellMar>
        </w:tblPrEx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15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3.1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16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19.05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17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JavaScript der Webseite schreiben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18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proofErr w:type="spellStart"/>
            <w:r>
              <w:rPr>
                <w:rFonts w:ascii="Latin Modern Roman 9" w:hAnsi="Latin Modern Roman 9"/>
                <w:color w:val="000000"/>
                <w:lang w:val="de-CH"/>
              </w:rPr>
              <w:t>ausfall</w:t>
            </w:r>
            <w:proofErr w:type="spellEnd"/>
          </w:p>
        </w:tc>
      </w:tr>
      <w:tr w:rsidR="00F86503" w14:paraId="1BD8811E" w14:textId="77777777">
        <w:tblPrEx>
          <w:tblCellMar>
            <w:top w:w="0" w:type="dxa"/>
            <w:bottom w:w="0" w:type="dxa"/>
          </w:tblCellMar>
        </w:tblPrEx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1A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4.1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1B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19.05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1C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 xml:space="preserve">CSS der Webseite schreiben 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1D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2x 45</w:t>
            </w:r>
          </w:p>
        </w:tc>
      </w:tr>
      <w:tr w:rsidR="00F86503" w14:paraId="1BD88123" w14:textId="77777777">
        <w:tblPrEx>
          <w:tblCellMar>
            <w:top w:w="0" w:type="dxa"/>
            <w:bottom w:w="0" w:type="dxa"/>
          </w:tblCellMar>
        </w:tblPrEx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1F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5.1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20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19.05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21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Tailwind konfigurieren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22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1x 45</w:t>
            </w:r>
          </w:p>
        </w:tc>
      </w:tr>
      <w:tr w:rsidR="00F86503" w14:paraId="1BD88128" w14:textId="77777777">
        <w:tblPrEx>
          <w:tblCellMar>
            <w:top w:w="0" w:type="dxa"/>
            <w:bottom w:w="0" w:type="dxa"/>
          </w:tblCellMar>
        </w:tblPrEx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24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*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25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19.05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26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Reserve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27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1x 45</w:t>
            </w:r>
          </w:p>
        </w:tc>
      </w:tr>
      <w:tr w:rsidR="00F86503" w14:paraId="1BD8812D" w14:textId="77777777">
        <w:tblPrEx>
          <w:tblCellMar>
            <w:top w:w="0" w:type="dxa"/>
            <w:bottom w:w="0" w:type="dxa"/>
          </w:tblCellMar>
        </w:tblPrEx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29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1.5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2A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26.05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2B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 xml:space="preserve">Dokumentationsteil </w:t>
            </w:r>
            <w:r>
              <w:rPr>
                <w:rFonts w:ascii="Latin Modern Roman 9" w:hAnsi="Latin Modern Roman 9"/>
                <w:color w:val="000000"/>
                <w:lang w:val="de-CH"/>
              </w:rPr>
              <w:t>Kontrollieren fertig machen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2C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2x 45</w:t>
            </w:r>
          </w:p>
        </w:tc>
      </w:tr>
      <w:tr w:rsidR="00F86503" w14:paraId="1BD88132" w14:textId="77777777">
        <w:tblPrEx>
          <w:tblCellMar>
            <w:top w:w="0" w:type="dxa"/>
            <w:bottom w:w="0" w:type="dxa"/>
          </w:tblCellMar>
        </w:tblPrEx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2E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1.6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2F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26.05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30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Dokumentationsteil Auswerten fertig machen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31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2x 45</w:t>
            </w:r>
          </w:p>
        </w:tc>
      </w:tr>
      <w:tr w:rsidR="00F86503" w14:paraId="1BD88137" w14:textId="77777777">
        <w:tblPrEx>
          <w:tblCellMar>
            <w:top w:w="0" w:type="dxa"/>
            <w:bottom w:w="0" w:type="dxa"/>
          </w:tblCellMar>
        </w:tblPrEx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33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*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34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02.06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35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Portfolio Schreiben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36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3x 45</w:t>
            </w:r>
          </w:p>
        </w:tc>
      </w:tr>
    </w:tbl>
    <w:p w14:paraId="1BD88138" w14:textId="77777777" w:rsidR="00F86503" w:rsidRDefault="00D15157">
      <w:pPr>
        <w:pStyle w:val="Standard"/>
        <w:jc w:val="both"/>
        <w:rPr>
          <w:rFonts w:ascii="Latin Modern Roman 9" w:hAnsi="Latin Modern Roman 9"/>
          <w:color w:val="000000"/>
          <w:lang w:val="de-CH"/>
        </w:rPr>
      </w:pPr>
      <w:r>
        <w:rPr>
          <w:rFonts w:ascii="Latin Modern Roman 9" w:hAnsi="Latin Modern Roman 9"/>
          <w:color w:val="000000"/>
          <w:lang w:val="de-CH"/>
        </w:rPr>
        <w:br/>
      </w:r>
      <w:r>
        <w:rPr>
          <w:rFonts w:ascii="Latin Modern Roman 9" w:hAnsi="Latin Modern Roman 9"/>
          <w:color w:val="000000"/>
          <w:lang w:val="de-CH"/>
        </w:rPr>
        <w:t xml:space="preserve">* Die Reserven habe ich dort eingeplant, wo ich in den vergangenen Projekten mehr Zeit gebraucht habe als gedacht. Die mit </w:t>
      </w:r>
      <w:r>
        <w:rPr>
          <w:rFonts w:ascii="Latin Modern Roman 9" w:hAnsi="Latin Modern Roman 9"/>
          <w:color w:val="000000"/>
          <w:lang w:val="de-CH"/>
        </w:rPr>
        <w:t xml:space="preserve">Sternchen markierten Zeilen gehören nicht zu den Anforderungen und </w:t>
      </w:r>
      <w:proofErr w:type="spellStart"/>
      <w:r>
        <w:rPr>
          <w:rFonts w:ascii="Latin Modern Roman 9" w:hAnsi="Latin Modern Roman 9"/>
          <w:color w:val="000000"/>
          <w:lang w:val="de-CH"/>
        </w:rPr>
        <w:t>haven</w:t>
      </w:r>
      <w:proofErr w:type="spellEnd"/>
      <w:r>
        <w:rPr>
          <w:rFonts w:ascii="Latin Modern Roman 9" w:hAnsi="Latin Modern Roman 9"/>
          <w:color w:val="000000"/>
          <w:lang w:val="de-CH"/>
        </w:rPr>
        <w:t xml:space="preserve"> deshalb auch keine Zahl. </w:t>
      </w:r>
    </w:p>
    <w:p w14:paraId="1BD88139" w14:textId="77777777" w:rsidR="00F86503" w:rsidRDefault="00F86503">
      <w:pPr>
        <w:pStyle w:val="Standard"/>
        <w:jc w:val="both"/>
        <w:rPr>
          <w:rFonts w:ascii="Latin Modern Roman 9" w:hAnsi="Latin Modern Roman 9"/>
          <w:color w:val="000000"/>
          <w:lang w:val="de-CH"/>
        </w:rPr>
      </w:pPr>
    </w:p>
    <w:p w14:paraId="1BD8813A" w14:textId="77777777" w:rsidR="00F86503" w:rsidRDefault="00D15157">
      <w:pPr>
        <w:pStyle w:val="berschrift1"/>
      </w:pPr>
      <w:r>
        <w:lastRenderedPageBreak/>
        <w:t>Entscheiden</w:t>
      </w:r>
    </w:p>
    <w:p w14:paraId="1BD8813B" w14:textId="77777777" w:rsidR="00F86503" w:rsidRDefault="00D15157">
      <w:pPr>
        <w:pStyle w:val="Standard"/>
        <w:rPr>
          <w:lang w:val="de-CH"/>
        </w:rPr>
      </w:pPr>
      <w:r>
        <w:rPr>
          <w:lang w:val="de-CH"/>
        </w:rPr>
        <w:t>JavaScript für spezielle Features verwenden?</w:t>
      </w:r>
      <w:r>
        <w:rPr>
          <w:lang w:val="de-CH"/>
        </w:rPr>
        <w:br/>
      </w:r>
      <w:r>
        <w:rPr>
          <w:lang w:val="de-CH"/>
        </w:rPr>
        <w:t xml:space="preserve">- Wir haben uns dazu entschieden, dass wir JavaScript auslassen. Unser Ziel ist es zu lernen wie </w:t>
      </w:r>
      <w:r>
        <w:rPr>
          <w:lang w:val="de-CH"/>
        </w:rPr>
        <w:t xml:space="preserve">Tailwind funktioniert und darüber eine Webseite zu machen. Mit dem JavaScript würden wir Zeit ins Recherchieren investieren, die wir wo anders besser gebrauchen könnten. </w:t>
      </w:r>
    </w:p>
    <w:p w14:paraId="24E2A11B" w14:textId="051D7A5B" w:rsidR="00BE52D9" w:rsidRDefault="00D15157">
      <w:pPr>
        <w:pStyle w:val="Standard"/>
        <w:rPr>
          <w:lang w:val="de-CH"/>
        </w:rPr>
      </w:pPr>
      <w:r>
        <w:rPr>
          <w:lang w:val="de-CH"/>
        </w:rPr>
        <w:t xml:space="preserve">Design der Webseite, aufwändig oder in Massen? </w:t>
      </w:r>
      <w:r>
        <w:rPr>
          <w:lang w:val="de-CH"/>
        </w:rPr>
        <w:br/>
      </w:r>
      <w:r>
        <w:rPr>
          <w:lang w:val="de-CH"/>
        </w:rPr>
        <w:t>- Wir haben uns dazu entschieden, das</w:t>
      </w:r>
      <w:r>
        <w:rPr>
          <w:lang w:val="de-CH"/>
        </w:rPr>
        <w:t xml:space="preserve">s wir den Style der Webseite in Massen halten, allerding so, dass wir die wichtigsten Funktionen von CSS mit Tailwind machen können. Falls und am Schluss noch Zeit </w:t>
      </w:r>
      <w:r w:rsidR="002A0D7F">
        <w:rPr>
          <w:lang w:val="de-CH"/>
        </w:rPr>
        <w:t>übrigbleibt</w:t>
      </w:r>
      <w:r>
        <w:rPr>
          <w:lang w:val="de-CH"/>
        </w:rPr>
        <w:t xml:space="preserve">, werden wir das Aussehen der Webseite noch verbessern. </w:t>
      </w:r>
    </w:p>
    <w:p w14:paraId="1BD8813D" w14:textId="77777777" w:rsidR="00F86503" w:rsidRDefault="00F86503">
      <w:pPr>
        <w:pStyle w:val="Standard"/>
        <w:rPr>
          <w:lang w:val="de-CH"/>
        </w:rPr>
      </w:pPr>
    </w:p>
    <w:p w14:paraId="1BD8813E" w14:textId="77777777" w:rsidR="00F86503" w:rsidRDefault="00D15157">
      <w:pPr>
        <w:pStyle w:val="berschrift1"/>
      </w:pPr>
      <w:r>
        <w:t>Realisieren</w:t>
      </w: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5"/>
        <w:gridCol w:w="925"/>
        <w:gridCol w:w="4342"/>
        <w:gridCol w:w="1258"/>
        <w:gridCol w:w="1266"/>
      </w:tblGrid>
      <w:tr w:rsidR="00F86503" w14:paraId="1BD88144" w14:textId="77777777">
        <w:tblPrEx>
          <w:tblCellMar>
            <w:top w:w="0" w:type="dxa"/>
            <w:bottom w:w="0" w:type="dxa"/>
          </w:tblCellMar>
        </w:tblPrEx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8813F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b/>
                <w:bCs/>
                <w:color w:val="000000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/>
                <w:lang w:val="de-CH"/>
              </w:rPr>
              <w:t>Nummer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88140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b/>
                <w:bCs/>
                <w:color w:val="000000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/>
                <w:lang w:val="de-CH"/>
              </w:rPr>
              <w:t>Fri</w:t>
            </w:r>
            <w:r>
              <w:rPr>
                <w:rFonts w:ascii="Latin Modern Roman 9" w:hAnsi="Latin Modern Roman 9"/>
                <w:b/>
                <w:bCs/>
                <w:color w:val="000000"/>
                <w:lang w:val="de-CH"/>
              </w:rPr>
              <w:t>st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88141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b/>
                <w:bCs/>
                <w:color w:val="000000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/>
                <w:lang w:val="de-CH"/>
              </w:rPr>
              <w:t>Beschreibung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88142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b/>
                <w:bCs/>
                <w:color w:val="000000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/>
                <w:lang w:val="de-CH"/>
              </w:rPr>
              <w:t>Zeit (geplant)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88143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b/>
                <w:bCs/>
                <w:color w:val="000000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/>
                <w:lang w:val="de-CH"/>
              </w:rPr>
              <w:t>Zeit (effektiv)</w:t>
            </w:r>
          </w:p>
        </w:tc>
      </w:tr>
      <w:tr w:rsidR="00F86503" w14:paraId="1BD8814A" w14:textId="77777777">
        <w:tblPrEx>
          <w:tblCellMar>
            <w:top w:w="0" w:type="dxa"/>
            <w:bottom w:w="0" w:type="dxa"/>
          </w:tblCellMar>
        </w:tblPrEx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45" w14:textId="77777777" w:rsidR="00F86503" w:rsidRDefault="00D15157">
            <w:pPr>
              <w:pStyle w:val="Standard"/>
              <w:spacing w:after="0" w:line="240" w:lineRule="auto"/>
              <w:jc w:val="center"/>
            </w:pPr>
            <w:r>
              <w:t>1.1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46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07.04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47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Dokumentationsteil Informieren fertig machen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48" w14:textId="77777777" w:rsidR="00F86503" w:rsidRDefault="00D15157">
            <w:pPr>
              <w:pStyle w:val="Standard"/>
              <w:spacing w:after="0" w:line="240" w:lineRule="auto"/>
              <w:jc w:val="center"/>
            </w:pPr>
            <w:r>
              <w:t>2x 45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49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2x 45</w:t>
            </w:r>
          </w:p>
        </w:tc>
      </w:tr>
      <w:tr w:rsidR="00F86503" w14:paraId="1BD88150" w14:textId="77777777">
        <w:tblPrEx>
          <w:tblCellMar>
            <w:top w:w="0" w:type="dxa"/>
            <w:bottom w:w="0" w:type="dxa"/>
          </w:tblCellMar>
        </w:tblPrEx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4B" w14:textId="77777777" w:rsidR="00F86503" w:rsidRDefault="00D15157">
            <w:pPr>
              <w:pStyle w:val="Standard"/>
              <w:spacing w:after="0" w:line="240" w:lineRule="auto"/>
              <w:jc w:val="center"/>
            </w:pPr>
            <w:r>
              <w:t>1.2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4C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07.04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4D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Über das Projekt recherchieren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4E" w14:textId="77777777" w:rsidR="00F86503" w:rsidRDefault="00D15157">
            <w:pPr>
              <w:pStyle w:val="Standard"/>
              <w:spacing w:after="0" w:line="240" w:lineRule="auto"/>
              <w:jc w:val="center"/>
            </w:pPr>
            <w:r>
              <w:t>2x 45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4F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2x 45</w:t>
            </w:r>
          </w:p>
        </w:tc>
      </w:tr>
      <w:tr w:rsidR="00F86503" w14:paraId="1BD88156" w14:textId="77777777">
        <w:tblPrEx>
          <w:tblCellMar>
            <w:top w:w="0" w:type="dxa"/>
            <w:bottom w:w="0" w:type="dxa"/>
          </w:tblCellMar>
        </w:tblPrEx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51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*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52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07.04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53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Reserve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54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1x 45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55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 xml:space="preserve">Nicht gebraucht </w:t>
            </w:r>
          </w:p>
        </w:tc>
      </w:tr>
      <w:tr w:rsidR="00F86503" w14:paraId="1BD8815C" w14:textId="77777777">
        <w:tblPrEx>
          <w:tblCellMar>
            <w:top w:w="0" w:type="dxa"/>
            <w:bottom w:w="0" w:type="dxa"/>
          </w:tblCellMar>
        </w:tblPrEx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57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1.3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58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28.04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59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 xml:space="preserve">Dokumentationsteil Planen </w:t>
            </w:r>
            <w:r>
              <w:rPr>
                <w:rFonts w:ascii="Latin Modern Roman 9" w:hAnsi="Latin Modern Roman 9"/>
                <w:color w:val="000000"/>
                <w:lang w:val="de-CH"/>
              </w:rPr>
              <w:t>fertig machen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5A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2x 45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5B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2x 45</w:t>
            </w:r>
          </w:p>
        </w:tc>
      </w:tr>
      <w:tr w:rsidR="00F86503" w14:paraId="1BD88162" w14:textId="77777777">
        <w:tblPrEx>
          <w:tblCellMar>
            <w:top w:w="0" w:type="dxa"/>
            <w:bottom w:w="0" w:type="dxa"/>
          </w:tblCellMar>
        </w:tblPrEx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5D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1.4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5E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28.04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5F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Dokumentationsteil Entscheiden fertig machen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60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1x 45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61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1x 45</w:t>
            </w:r>
          </w:p>
        </w:tc>
      </w:tr>
      <w:tr w:rsidR="00F86503" w14:paraId="1BD88168" w14:textId="77777777">
        <w:tblPrEx>
          <w:tblCellMar>
            <w:top w:w="0" w:type="dxa"/>
            <w:bottom w:w="0" w:type="dxa"/>
          </w:tblCellMar>
        </w:tblPrEx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63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2.1/6.1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64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19.05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65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 xml:space="preserve">HTML der Webseite schreiben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66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4x 45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67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3x45</w:t>
            </w:r>
          </w:p>
        </w:tc>
      </w:tr>
      <w:tr w:rsidR="00F86503" w14:paraId="1BD8816E" w14:textId="77777777">
        <w:tblPrEx>
          <w:tblCellMar>
            <w:top w:w="0" w:type="dxa"/>
            <w:bottom w:w="0" w:type="dxa"/>
          </w:tblCellMar>
        </w:tblPrEx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69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3.1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6A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19.05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6B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JavaScript der Webseite schreiben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6C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2x 45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6D" w14:textId="4DBC1F5C" w:rsidR="00F86503" w:rsidRDefault="0076493F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Ausfall</w:t>
            </w:r>
          </w:p>
        </w:tc>
      </w:tr>
      <w:tr w:rsidR="00F86503" w14:paraId="1BD88174" w14:textId="77777777">
        <w:tblPrEx>
          <w:tblCellMar>
            <w:top w:w="0" w:type="dxa"/>
            <w:bottom w:w="0" w:type="dxa"/>
          </w:tblCellMar>
        </w:tblPrEx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6F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4.1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70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19.05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71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 xml:space="preserve">CSS der Webseite schreiben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72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2x 45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73" w14:textId="77777777" w:rsidR="00F86503" w:rsidRDefault="00F86503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</w:p>
        </w:tc>
      </w:tr>
      <w:tr w:rsidR="00F86503" w14:paraId="1BD8817A" w14:textId="77777777">
        <w:tblPrEx>
          <w:tblCellMar>
            <w:top w:w="0" w:type="dxa"/>
            <w:bottom w:w="0" w:type="dxa"/>
          </w:tblCellMar>
        </w:tblPrEx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75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5.1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76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19.05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77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Tailwind konfigurieren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78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1x 45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79" w14:textId="77777777" w:rsidR="00F86503" w:rsidRDefault="00F86503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</w:p>
        </w:tc>
      </w:tr>
      <w:tr w:rsidR="00F86503" w14:paraId="1BD88180" w14:textId="77777777">
        <w:tblPrEx>
          <w:tblCellMar>
            <w:top w:w="0" w:type="dxa"/>
            <w:bottom w:w="0" w:type="dxa"/>
          </w:tblCellMar>
        </w:tblPrEx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7B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*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7C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19.05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7D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Reserve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7E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1x 45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7F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2x 45</w:t>
            </w:r>
          </w:p>
        </w:tc>
      </w:tr>
      <w:tr w:rsidR="00F86503" w14:paraId="1BD88186" w14:textId="77777777">
        <w:tblPrEx>
          <w:tblCellMar>
            <w:top w:w="0" w:type="dxa"/>
            <w:bottom w:w="0" w:type="dxa"/>
          </w:tblCellMar>
        </w:tblPrEx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81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1.5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82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26.05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83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Dokumentationsteil Kontrollieren fertig machen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84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2x 45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85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2x45</w:t>
            </w:r>
          </w:p>
        </w:tc>
      </w:tr>
      <w:tr w:rsidR="00F86503" w14:paraId="1BD8818C" w14:textId="77777777">
        <w:tblPrEx>
          <w:tblCellMar>
            <w:top w:w="0" w:type="dxa"/>
            <w:bottom w:w="0" w:type="dxa"/>
          </w:tblCellMar>
        </w:tblPrEx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87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1.6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88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26.05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89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Dokumentationsteil Auswerten fertig machen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8A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2x 45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8B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2x45</w:t>
            </w:r>
          </w:p>
        </w:tc>
      </w:tr>
      <w:tr w:rsidR="00F86503" w14:paraId="1BD88192" w14:textId="77777777">
        <w:tblPrEx>
          <w:tblCellMar>
            <w:top w:w="0" w:type="dxa"/>
            <w:bottom w:w="0" w:type="dxa"/>
          </w:tblCellMar>
        </w:tblPrEx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8D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*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8E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02.06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8F" w14:textId="77777777" w:rsidR="00F86503" w:rsidRDefault="00D15157">
            <w:pPr>
              <w:pStyle w:val="Standard"/>
              <w:spacing w:after="0" w:line="240" w:lineRule="auto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Portfolio Schreiben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90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3x 45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91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4x45</w:t>
            </w:r>
          </w:p>
        </w:tc>
      </w:tr>
    </w:tbl>
    <w:p w14:paraId="1BD88193" w14:textId="77777777" w:rsidR="00F86503" w:rsidRDefault="00F86503">
      <w:pPr>
        <w:pStyle w:val="Standard"/>
        <w:rPr>
          <w:rFonts w:ascii="Latin Modern Roman 9" w:hAnsi="Latin Modern Roman 9"/>
          <w:color w:val="000000"/>
          <w:lang w:val="de-CH"/>
        </w:rPr>
      </w:pPr>
    </w:p>
    <w:p w14:paraId="1BD88194" w14:textId="77777777" w:rsidR="00F86503" w:rsidRDefault="00D15157">
      <w:pPr>
        <w:pStyle w:val="berschrift1"/>
      </w:pPr>
      <w:r>
        <w:t>Kontrollieren</w:t>
      </w:r>
    </w:p>
    <w:p w14:paraId="1BD88195" w14:textId="77777777" w:rsidR="00F86503" w:rsidRDefault="00D15157">
      <w:pPr>
        <w:pStyle w:val="berschrift2"/>
      </w:pPr>
      <w:r>
        <w:t>Testprotokoll</w:t>
      </w: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F86503" w14:paraId="1BD8819A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96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b/>
                <w:bCs/>
                <w:color w:val="000000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/>
                <w:lang w:val="de-CH"/>
              </w:rPr>
              <w:t>Nummer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97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b/>
                <w:bCs/>
                <w:color w:val="000000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/>
                <w:lang w:val="de-CH"/>
              </w:rPr>
              <w:t>Datum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98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b/>
                <w:bCs/>
                <w:color w:val="000000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/>
                <w:lang w:val="de-CH"/>
              </w:rPr>
              <w:t>Resultat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99" w14:textId="77777777" w:rsidR="00F86503" w:rsidRDefault="00D15157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b/>
                <w:bCs/>
                <w:color w:val="000000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/>
                <w:lang w:val="de-CH"/>
              </w:rPr>
              <w:t>Durchgeführt</w:t>
            </w:r>
          </w:p>
        </w:tc>
      </w:tr>
      <w:tr w:rsidR="00E9691D" w14:paraId="1BD8819F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9B" w14:textId="19297453" w:rsidR="00E9691D" w:rsidRDefault="00E9691D" w:rsidP="00E9691D">
            <w:pPr>
              <w:pStyle w:val="Standard"/>
              <w:spacing w:after="0" w:line="240" w:lineRule="auto"/>
              <w:jc w:val="center"/>
            </w:pPr>
            <w:r>
              <w:rPr>
                <w:rFonts w:ascii="Latin Modern Roman 9" w:hAnsi="Latin Modern Roman 9"/>
                <w:color w:val="000000"/>
                <w:lang w:val="de-CH"/>
              </w:rPr>
              <w:t>1.1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9C" w14:textId="4002142D" w:rsidR="00E9691D" w:rsidRDefault="00E9691D" w:rsidP="00E9691D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b/>
                <w:bCs/>
                <w:color w:val="000000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/>
                <w:lang w:val="de-CH"/>
              </w:rPr>
              <w:t>23.06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9D" w14:textId="194D21A3" w:rsidR="00E9691D" w:rsidRDefault="00E9691D" w:rsidP="00E9691D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b/>
                <w:bCs/>
                <w:color w:val="000000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/>
                <w:lang w:val="de-CH"/>
              </w:rPr>
              <w:t>OK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819E" w14:textId="16CF803C" w:rsidR="00E9691D" w:rsidRDefault="00E9691D" w:rsidP="00E9691D">
            <w:pPr>
              <w:pStyle w:val="Standard"/>
              <w:spacing w:after="0" w:line="240" w:lineRule="auto"/>
              <w:jc w:val="center"/>
            </w:pPr>
            <w:r>
              <w:rPr>
                <w:rStyle w:val="Absatz-Standardschriftart"/>
                <w:rFonts w:ascii="Latin Modern Roman 9" w:hAnsi="Latin Modern Roman 9"/>
                <w:color w:val="000000"/>
                <w:lang w:val="de-CH"/>
              </w:rPr>
              <w:t>P</w:t>
            </w:r>
            <w:proofErr w:type="spellStart"/>
            <w:r>
              <w:rPr>
                <w:rStyle w:val="Absatz-Standardschriftart"/>
              </w:rPr>
              <w:t>etit-Sirigu</w:t>
            </w:r>
            <w:proofErr w:type="spellEnd"/>
          </w:p>
        </w:tc>
      </w:tr>
      <w:tr w:rsidR="00E9691D" w14:paraId="23C5492F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0110A" w14:textId="66604501" w:rsidR="00E9691D" w:rsidRDefault="00E9691D" w:rsidP="00E9691D">
            <w:pPr>
              <w:pStyle w:val="Standard"/>
              <w:spacing w:after="0" w:line="240" w:lineRule="auto"/>
              <w:jc w:val="center"/>
              <w:rPr>
                <w:rStyle w:val="Absatz-Standardschriftart"/>
                <w:rFonts w:ascii="Latin Modern Roman 9" w:hAnsi="Latin Modern Roman 9"/>
                <w:b/>
                <w:bCs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2.1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A76AA" w14:textId="3E4D90B1" w:rsidR="00E9691D" w:rsidRDefault="00E9691D" w:rsidP="00E9691D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b/>
                <w:bCs/>
                <w:color w:val="000000"/>
                <w:lang w:val="de-CH"/>
              </w:rPr>
            </w:pPr>
            <w:r w:rsidRPr="002E5240">
              <w:rPr>
                <w:rFonts w:ascii="Latin Modern Roman 9" w:hAnsi="Latin Modern Roman 9"/>
                <w:b/>
                <w:bCs/>
                <w:color w:val="000000"/>
                <w:lang w:val="de-CH"/>
              </w:rPr>
              <w:t>23.06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1CEA" w14:textId="510389F4" w:rsidR="00E9691D" w:rsidRDefault="00E9691D" w:rsidP="00E9691D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b/>
                <w:bCs/>
                <w:color w:val="000000"/>
                <w:lang w:val="de-CH"/>
              </w:rPr>
            </w:pPr>
            <w:r w:rsidRPr="001A05E9">
              <w:rPr>
                <w:rFonts w:ascii="Latin Modern Roman 9" w:hAnsi="Latin Modern Roman 9"/>
                <w:b/>
                <w:bCs/>
                <w:color w:val="000000"/>
                <w:lang w:val="de-CH"/>
              </w:rPr>
              <w:t>OK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D2FF3" w14:textId="067AED9B" w:rsidR="00E9691D" w:rsidRDefault="00E9691D" w:rsidP="00E9691D">
            <w:pPr>
              <w:pStyle w:val="Standard"/>
              <w:spacing w:after="0" w:line="240" w:lineRule="auto"/>
              <w:jc w:val="center"/>
              <w:rPr>
                <w:rStyle w:val="Absatz-Standardschriftart"/>
                <w:rFonts w:ascii="Latin Modern Roman 9" w:hAnsi="Latin Modern Roman 9"/>
                <w:color w:val="000000"/>
                <w:lang w:val="de-CH"/>
              </w:rPr>
            </w:pPr>
            <w:r w:rsidRPr="00CF651C">
              <w:rPr>
                <w:rStyle w:val="Absatz-Standardschriftart"/>
                <w:rFonts w:ascii="Latin Modern Roman 9" w:hAnsi="Latin Modern Roman 9"/>
                <w:color w:val="000000"/>
                <w:lang w:val="de-CH"/>
              </w:rPr>
              <w:t>P</w:t>
            </w:r>
            <w:proofErr w:type="spellStart"/>
            <w:r w:rsidRPr="00CF651C">
              <w:rPr>
                <w:rStyle w:val="Absatz-Standardschriftart"/>
              </w:rPr>
              <w:t>etit-Sirigu</w:t>
            </w:r>
            <w:proofErr w:type="spellEnd"/>
          </w:p>
        </w:tc>
      </w:tr>
      <w:tr w:rsidR="00E9691D" w14:paraId="439D710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C2079" w14:textId="164421B0" w:rsidR="00E9691D" w:rsidRDefault="00E9691D" w:rsidP="00E9691D">
            <w:pPr>
              <w:pStyle w:val="Standard"/>
              <w:spacing w:after="0" w:line="240" w:lineRule="auto"/>
              <w:jc w:val="center"/>
              <w:rPr>
                <w:rStyle w:val="Absatz-Standardschriftart"/>
                <w:rFonts w:ascii="Latin Modern Roman 9" w:hAnsi="Latin Modern Roman 9"/>
                <w:b/>
                <w:bCs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4.1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67C2E" w14:textId="40B4A068" w:rsidR="00E9691D" w:rsidRDefault="00E9691D" w:rsidP="00E9691D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b/>
                <w:bCs/>
                <w:color w:val="000000"/>
                <w:lang w:val="de-CH"/>
              </w:rPr>
            </w:pPr>
            <w:r w:rsidRPr="002E5240">
              <w:rPr>
                <w:rFonts w:ascii="Latin Modern Roman 9" w:hAnsi="Latin Modern Roman 9"/>
                <w:b/>
                <w:bCs/>
                <w:color w:val="000000"/>
                <w:lang w:val="de-CH"/>
              </w:rPr>
              <w:t>23.06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6A95C" w14:textId="0FD04284" w:rsidR="00E9691D" w:rsidRDefault="00E9691D" w:rsidP="00E9691D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b/>
                <w:bCs/>
                <w:color w:val="000000"/>
                <w:lang w:val="de-CH"/>
              </w:rPr>
            </w:pPr>
            <w:r w:rsidRPr="001A05E9">
              <w:rPr>
                <w:rFonts w:ascii="Latin Modern Roman 9" w:hAnsi="Latin Modern Roman 9"/>
                <w:b/>
                <w:bCs/>
                <w:color w:val="000000"/>
                <w:lang w:val="de-CH"/>
              </w:rPr>
              <w:t>OK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BEE30" w14:textId="34F9F600" w:rsidR="00E9691D" w:rsidRDefault="00E9691D" w:rsidP="00E9691D">
            <w:pPr>
              <w:pStyle w:val="Standard"/>
              <w:spacing w:after="0" w:line="240" w:lineRule="auto"/>
              <w:jc w:val="center"/>
              <w:rPr>
                <w:rStyle w:val="Absatz-Standardschriftart"/>
                <w:rFonts w:ascii="Latin Modern Roman 9" w:hAnsi="Latin Modern Roman 9"/>
                <w:color w:val="000000"/>
                <w:lang w:val="de-CH"/>
              </w:rPr>
            </w:pPr>
            <w:r w:rsidRPr="00CF651C">
              <w:rPr>
                <w:rStyle w:val="Absatz-Standardschriftart"/>
                <w:rFonts w:ascii="Latin Modern Roman 9" w:hAnsi="Latin Modern Roman 9"/>
                <w:color w:val="000000"/>
                <w:lang w:val="de-CH"/>
              </w:rPr>
              <w:t>P</w:t>
            </w:r>
            <w:proofErr w:type="spellStart"/>
            <w:r w:rsidRPr="00CF651C">
              <w:rPr>
                <w:rStyle w:val="Absatz-Standardschriftart"/>
              </w:rPr>
              <w:t>etit-Sirigu</w:t>
            </w:r>
            <w:proofErr w:type="spellEnd"/>
          </w:p>
        </w:tc>
      </w:tr>
      <w:tr w:rsidR="00E9691D" w14:paraId="710C9231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0F1DE" w14:textId="4ECD2D1C" w:rsidR="00E9691D" w:rsidRDefault="00E9691D" w:rsidP="00E9691D">
            <w:pPr>
              <w:pStyle w:val="Standard"/>
              <w:spacing w:after="0" w:line="240" w:lineRule="auto"/>
              <w:jc w:val="center"/>
              <w:rPr>
                <w:rStyle w:val="Absatz-Standardschriftart"/>
                <w:rFonts w:ascii="Latin Modern Roman 9" w:hAnsi="Latin Modern Roman 9"/>
                <w:b/>
                <w:bCs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5.1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BBB85" w14:textId="6C7A81E8" w:rsidR="00E9691D" w:rsidRDefault="00E9691D" w:rsidP="00E9691D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b/>
                <w:bCs/>
                <w:color w:val="000000"/>
                <w:lang w:val="de-CH"/>
              </w:rPr>
            </w:pPr>
            <w:r w:rsidRPr="002E5240">
              <w:rPr>
                <w:rFonts w:ascii="Latin Modern Roman 9" w:hAnsi="Latin Modern Roman 9"/>
                <w:b/>
                <w:bCs/>
                <w:color w:val="000000"/>
                <w:lang w:val="de-CH"/>
              </w:rPr>
              <w:t>23.06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5D07B" w14:textId="43947282" w:rsidR="00E9691D" w:rsidRDefault="00E9691D" w:rsidP="00E9691D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b/>
                <w:bCs/>
                <w:color w:val="000000"/>
                <w:lang w:val="de-CH"/>
              </w:rPr>
            </w:pPr>
            <w:r w:rsidRPr="001A05E9">
              <w:rPr>
                <w:rFonts w:ascii="Latin Modern Roman 9" w:hAnsi="Latin Modern Roman 9"/>
                <w:b/>
                <w:bCs/>
                <w:color w:val="000000"/>
                <w:lang w:val="de-CH"/>
              </w:rPr>
              <w:t>OK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BDF90" w14:textId="745F3BA8" w:rsidR="00E9691D" w:rsidRDefault="00E9691D" w:rsidP="00E9691D">
            <w:pPr>
              <w:pStyle w:val="Standard"/>
              <w:spacing w:after="0" w:line="240" w:lineRule="auto"/>
              <w:jc w:val="center"/>
              <w:rPr>
                <w:rStyle w:val="Absatz-Standardschriftart"/>
                <w:rFonts w:ascii="Latin Modern Roman 9" w:hAnsi="Latin Modern Roman 9"/>
                <w:color w:val="000000"/>
                <w:lang w:val="de-CH"/>
              </w:rPr>
            </w:pPr>
            <w:r w:rsidRPr="00CF651C">
              <w:rPr>
                <w:rStyle w:val="Absatz-Standardschriftart"/>
                <w:rFonts w:ascii="Latin Modern Roman 9" w:hAnsi="Latin Modern Roman 9"/>
                <w:color w:val="000000"/>
                <w:lang w:val="de-CH"/>
              </w:rPr>
              <w:t>P</w:t>
            </w:r>
            <w:proofErr w:type="spellStart"/>
            <w:r w:rsidRPr="00CF651C">
              <w:rPr>
                <w:rStyle w:val="Absatz-Standardschriftart"/>
              </w:rPr>
              <w:t>etit-Sirigu</w:t>
            </w:r>
            <w:proofErr w:type="spellEnd"/>
          </w:p>
        </w:tc>
      </w:tr>
      <w:tr w:rsidR="00E9691D" w14:paraId="064B1DE7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F072F" w14:textId="304872A6" w:rsidR="00E9691D" w:rsidRDefault="00E9691D" w:rsidP="00E9691D">
            <w:pPr>
              <w:pStyle w:val="Standard"/>
              <w:spacing w:after="0" w:line="240" w:lineRule="auto"/>
              <w:jc w:val="center"/>
              <w:rPr>
                <w:rStyle w:val="Absatz-Standardschriftart"/>
                <w:rFonts w:ascii="Latin Modern Roman 9" w:hAnsi="Latin Modern Roman 9"/>
                <w:b/>
                <w:bCs/>
                <w:color w:val="000000"/>
                <w:lang w:val="de-CH"/>
              </w:rPr>
            </w:pPr>
            <w:r>
              <w:rPr>
                <w:rFonts w:ascii="Latin Modern Roman 9" w:hAnsi="Latin Modern Roman 9"/>
                <w:color w:val="000000"/>
                <w:lang w:val="de-CH"/>
              </w:rPr>
              <w:t>6.1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34D72" w14:textId="32D6901A" w:rsidR="00E9691D" w:rsidRDefault="00E9691D" w:rsidP="00E9691D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b/>
                <w:bCs/>
                <w:color w:val="000000"/>
                <w:lang w:val="de-CH"/>
              </w:rPr>
            </w:pPr>
            <w:r w:rsidRPr="002E5240">
              <w:rPr>
                <w:rFonts w:ascii="Latin Modern Roman 9" w:hAnsi="Latin Modern Roman 9"/>
                <w:b/>
                <w:bCs/>
                <w:color w:val="000000"/>
                <w:lang w:val="de-CH"/>
              </w:rPr>
              <w:t>23.06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EF12C" w14:textId="30F9B3AD" w:rsidR="00E9691D" w:rsidRDefault="00E9691D" w:rsidP="00E9691D">
            <w:pPr>
              <w:pStyle w:val="Standard"/>
              <w:spacing w:after="0" w:line="240" w:lineRule="auto"/>
              <w:jc w:val="center"/>
              <w:rPr>
                <w:rFonts w:ascii="Latin Modern Roman 9" w:hAnsi="Latin Modern Roman 9"/>
                <w:b/>
                <w:bCs/>
                <w:color w:val="000000"/>
                <w:lang w:val="de-CH"/>
              </w:rPr>
            </w:pPr>
            <w:r w:rsidRPr="001A05E9">
              <w:rPr>
                <w:rFonts w:ascii="Latin Modern Roman 9" w:hAnsi="Latin Modern Roman 9"/>
                <w:b/>
                <w:bCs/>
                <w:color w:val="000000"/>
                <w:lang w:val="de-CH"/>
              </w:rPr>
              <w:t>OK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6E7E6" w14:textId="04809E30" w:rsidR="00E9691D" w:rsidRDefault="00E9691D" w:rsidP="00E9691D">
            <w:pPr>
              <w:pStyle w:val="Standard"/>
              <w:spacing w:after="0" w:line="240" w:lineRule="auto"/>
              <w:jc w:val="center"/>
              <w:rPr>
                <w:rStyle w:val="Absatz-Standardschriftart"/>
                <w:rFonts w:ascii="Latin Modern Roman 9" w:hAnsi="Latin Modern Roman 9"/>
                <w:color w:val="000000"/>
                <w:lang w:val="de-CH"/>
              </w:rPr>
            </w:pPr>
            <w:r w:rsidRPr="00CF651C">
              <w:rPr>
                <w:rStyle w:val="Absatz-Standardschriftart"/>
                <w:rFonts w:ascii="Latin Modern Roman 9" w:hAnsi="Latin Modern Roman 9"/>
                <w:color w:val="000000"/>
                <w:lang w:val="de-CH"/>
              </w:rPr>
              <w:t>P</w:t>
            </w:r>
            <w:proofErr w:type="spellStart"/>
            <w:r w:rsidRPr="00CF651C">
              <w:rPr>
                <w:rStyle w:val="Absatz-Standardschriftart"/>
              </w:rPr>
              <w:t>etit-Sirigu</w:t>
            </w:r>
            <w:proofErr w:type="spellEnd"/>
          </w:p>
        </w:tc>
      </w:tr>
    </w:tbl>
    <w:p w14:paraId="1BD881A0" w14:textId="4207A516" w:rsidR="00F86503" w:rsidRDefault="00D15157">
      <w:pPr>
        <w:pStyle w:val="Standard"/>
        <w:rPr>
          <w:rFonts w:ascii="Latin Modern Roman 9" w:hAnsi="Latin Modern Roman 9"/>
          <w:color w:val="000000"/>
          <w:lang w:val="de-CH"/>
        </w:rPr>
      </w:pPr>
      <w:r>
        <w:rPr>
          <w:rFonts w:ascii="Latin Modern Roman 9" w:hAnsi="Latin Modern Roman 9"/>
          <w:color w:val="000000"/>
          <w:lang w:val="de-CH"/>
        </w:rPr>
        <w:br/>
      </w:r>
      <w:r w:rsidR="00E9691D">
        <w:rPr>
          <w:rFonts w:ascii="Latin Modern Roman 9" w:hAnsi="Latin Modern Roman 9"/>
          <w:color w:val="000000"/>
          <w:lang w:val="de-CH"/>
        </w:rPr>
        <w:t>Fazit:</w:t>
      </w:r>
    </w:p>
    <w:p w14:paraId="6B48D2D8" w14:textId="45E6B6C6" w:rsidR="00DA07F1" w:rsidRDefault="00E9691D">
      <w:pPr>
        <w:pStyle w:val="Standard"/>
        <w:rPr>
          <w:rFonts w:ascii="Latin Modern Roman 9" w:hAnsi="Latin Modern Roman 9"/>
          <w:color w:val="000000"/>
          <w:lang w:val="de-CH"/>
        </w:rPr>
      </w:pPr>
      <w:r>
        <w:rPr>
          <w:rFonts w:ascii="Latin Modern Roman 9" w:hAnsi="Latin Modern Roman 9"/>
          <w:color w:val="000000"/>
          <w:lang w:val="de-CH"/>
        </w:rPr>
        <w:t xml:space="preserve">Alle Tests wurden erfolgreich durchgeführt. Produkt kann vorgeführt werden. </w:t>
      </w:r>
      <w:r>
        <w:rPr>
          <w:rFonts w:ascii="Latin Modern Roman 9" w:hAnsi="Latin Modern Roman 9"/>
          <w:color w:val="000000"/>
          <w:lang w:val="de-CH"/>
        </w:rPr>
        <w:br/>
        <w:t>Keine Verbesserungen.</w:t>
      </w:r>
    </w:p>
    <w:p w14:paraId="3EFE953C" w14:textId="77777777" w:rsidR="00DA07F1" w:rsidRDefault="00DA07F1">
      <w:pPr>
        <w:suppressAutoHyphens w:val="0"/>
        <w:spacing w:line="247" w:lineRule="auto"/>
        <w:rPr>
          <w:rFonts w:ascii="Latin Modern Roman 9" w:hAnsi="Latin Modern Roman 9"/>
          <w:color w:val="000000"/>
          <w:lang w:val="de-CH"/>
        </w:rPr>
      </w:pPr>
      <w:r>
        <w:rPr>
          <w:rFonts w:ascii="Latin Modern Roman 9" w:hAnsi="Latin Modern Roman 9"/>
          <w:color w:val="000000"/>
          <w:lang w:val="de-CH"/>
        </w:rPr>
        <w:br w:type="page"/>
      </w:r>
    </w:p>
    <w:p w14:paraId="1BD881A1" w14:textId="77777777" w:rsidR="00F86503" w:rsidRDefault="00D15157">
      <w:pPr>
        <w:pStyle w:val="berschrift1"/>
      </w:pPr>
      <w:r>
        <w:lastRenderedPageBreak/>
        <w:t>Auswerten</w:t>
      </w:r>
    </w:p>
    <w:p w14:paraId="36949B0A" w14:textId="5A36EA98" w:rsidR="00DA07F1" w:rsidRDefault="00DA07F1" w:rsidP="00DA07F1">
      <w:pPr>
        <w:pStyle w:val="Standard"/>
        <w:jc w:val="both"/>
        <w:rPr>
          <w:rFonts w:ascii="Latin Modern Roman 9" w:hAnsi="Latin Modern Roman 9"/>
          <w:color w:val="000000"/>
          <w:lang w:val="de-CH"/>
        </w:rPr>
      </w:pPr>
      <w:r>
        <w:rPr>
          <w:rFonts w:ascii="Latin Modern Roman 9" w:hAnsi="Latin Modern Roman 9"/>
          <w:color w:val="000000"/>
          <w:lang w:val="de-CH"/>
        </w:rPr>
        <w:t>Zum Projekt</w:t>
      </w:r>
    </w:p>
    <w:p w14:paraId="3A557F20" w14:textId="158F22EC" w:rsidR="00DA07F1" w:rsidRDefault="00DA07F1" w:rsidP="00DA07F1">
      <w:pPr>
        <w:pStyle w:val="Standard"/>
        <w:jc w:val="both"/>
        <w:rPr>
          <w:rFonts w:ascii="Latin Modern Roman 9" w:hAnsi="Latin Modern Roman 9"/>
          <w:color w:val="000000"/>
          <w:lang w:val="de-CH"/>
        </w:rPr>
      </w:pPr>
      <w:r>
        <w:rPr>
          <w:rFonts w:ascii="Latin Modern Roman 9" w:hAnsi="Latin Modern Roman 9"/>
          <w:color w:val="000000"/>
          <w:lang w:val="de-CH"/>
        </w:rPr>
        <w:t>Gut gelaufen:</w:t>
      </w:r>
    </w:p>
    <w:p w14:paraId="1547CB65" w14:textId="358DB5B3" w:rsidR="00DA07F1" w:rsidRDefault="00DA07F1" w:rsidP="00DA07F1">
      <w:pPr>
        <w:pStyle w:val="Standard"/>
        <w:numPr>
          <w:ilvl w:val="0"/>
          <w:numId w:val="9"/>
        </w:numPr>
        <w:jc w:val="both"/>
        <w:rPr>
          <w:rFonts w:ascii="Latin Modern Roman 9" w:hAnsi="Latin Modern Roman 9"/>
          <w:color w:val="000000"/>
          <w:lang w:val="de-CH"/>
        </w:rPr>
      </w:pPr>
      <w:r>
        <w:rPr>
          <w:rFonts w:ascii="Latin Modern Roman 9" w:hAnsi="Latin Modern Roman 9"/>
          <w:color w:val="000000"/>
          <w:lang w:val="de-CH"/>
        </w:rPr>
        <w:t>Recherchen</w:t>
      </w:r>
    </w:p>
    <w:p w14:paraId="38537795" w14:textId="074BF238" w:rsidR="00DA07F1" w:rsidRDefault="00DA07F1" w:rsidP="00DA07F1">
      <w:pPr>
        <w:pStyle w:val="Standard"/>
        <w:numPr>
          <w:ilvl w:val="0"/>
          <w:numId w:val="9"/>
        </w:numPr>
        <w:jc w:val="both"/>
        <w:rPr>
          <w:rFonts w:ascii="Latin Modern Roman 9" w:hAnsi="Latin Modern Roman 9"/>
          <w:color w:val="000000"/>
          <w:lang w:val="de-CH"/>
        </w:rPr>
      </w:pPr>
      <w:r>
        <w:rPr>
          <w:rFonts w:ascii="Latin Modern Roman 9" w:hAnsi="Latin Modern Roman 9"/>
          <w:color w:val="000000"/>
          <w:lang w:val="de-CH"/>
        </w:rPr>
        <w:t xml:space="preserve">Planen </w:t>
      </w:r>
    </w:p>
    <w:p w14:paraId="03DB3D0F" w14:textId="77777777" w:rsidR="00DA07F1" w:rsidRDefault="00DA07F1" w:rsidP="00DA07F1">
      <w:pPr>
        <w:pStyle w:val="Standard"/>
        <w:numPr>
          <w:ilvl w:val="0"/>
          <w:numId w:val="9"/>
        </w:numPr>
        <w:jc w:val="both"/>
        <w:rPr>
          <w:rFonts w:ascii="Latin Modern Roman 9" w:hAnsi="Latin Modern Roman 9"/>
          <w:color w:val="000000"/>
          <w:lang w:val="de-CH"/>
        </w:rPr>
      </w:pPr>
      <w:r>
        <w:rPr>
          <w:rFonts w:ascii="Latin Modern Roman 9" w:hAnsi="Latin Modern Roman 9"/>
          <w:color w:val="000000"/>
          <w:lang w:val="de-CH"/>
        </w:rPr>
        <w:t>Entscheidungen</w:t>
      </w:r>
    </w:p>
    <w:p w14:paraId="0D9C45F0" w14:textId="77777777" w:rsidR="00DA07F1" w:rsidRDefault="00DA07F1" w:rsidP="00DA07F1">
      <w:pPr>
        <w:pStyle w:val="Standard"/>
        <w:jc w:val="both"/>
        <w:rPr>
          <w:rFonts w:ascii="Latin Modern Roman 9" w:hAnsi="Latin Modern Roman 9"/>
          <w:color w:val="000000"/>
          <w:lang w:val="de-CH"/>
        </w:rPr>
      </w:pPr>
    </w:p>
    <w:p w14:paraId="3D661933" w14:textId="0CC21B41" w:rsidR="00DA07F1" w:rsidRPr="00DA07F1" w:rsidRDefault="00DA07F1" w:rsidP="00DA07F1">
      <w:pPr>
        <w:pStyle w:val="Standard"/>
        <w:jc w:val="both"/>
        <w:rPr>
          <w:rFonts w:ascii="Latin Modern Roman 9" w:hAnsi="Latin Modern Roman 9"/>
          <w:color w:val="000000"/>
          <w:lang w:val="de-CH"/>
        </w:rPr>
      </w:pPr>
      <w:r w:rsidRPr="00DA07F1">
        <w:rPr>
          <w:rFonts w:ascii="Latin Modern Roman 9" w:hAnsi="Latin Modern Roman 9"/>
          <w:color w:val="000000"/>
          <w:lang w:val="de-CH"/>
        </w:rPr>
        <w:t>Nicht so gut gelaufen:</w:t>
      </w:r>
    </w:p>
    <w:p w14:paraId="6A910FE5" w14:textId="15064087" w:rsidR="00DA07F1" w:rsidRDefault="00DA07F1" w:rsidP="00DA07F1">
      <w:pPr>
        <w:pStyle w:val="Standard"/>
        <w:numPr>
          <w:ilvl w:val="0"/>
          <w:numId w:val="9"/>
        </w:numPr>
        <w:jc w:val="both"/>
        <w:rPr>
          <w:rFonts w:ascii="Latin Modern Roman 9" w:hAnsi="Latin Modern Roman 9"/>
          <w:color w:val="000000"/>
          <w:lang w:val="de-CH"/>
        </w:rPr>
      </w:pPr>
      <w:r>
        <w:rPr>
          <w:rFonts w:ascii="Latin Modern Roman 9" w:hAnsi="Latin Modern Roman 9"/>
          <w:color w:val="000000"/>
          <w:lang w:val="de-CH"/>
        </w:rPr>
        <w:t xml:space="preserve">Design der Website </w:t>
      </w:r>
    </w:p>
    <w:p w14:paraId="3E711D68" w14:textId="77777777" w:rsidR="00DA07F1" w:rsidRDefault="00DA07F1" w:rsidP="00DA07F1">
      <w:pPr>
        <w:pStyle w:val="Standard"/>
        <w:ind w:left="720"/>
        <w:jc w:val="both"/>
        <w:rPr>
          <w:rFonts w:ascii="Latin Modern Roman 9" w:hAnsi="Latin Modern Roman 9"/>
          <w:color w:val="000000"/>
          <w:lang w:val="de-CH"/>
        </w:rPr>
      </w:pPr>
    </w:p>
    <w:p w14:paraId="43B7AE43" w14:textId="78A52245" w:rsidR="00DA07F1" w:rsidRDefault="00DA07F1" w:rsidP="00DA07F1">
      <w:pPr>
        <w:pStyle w:val="Standard"/>
        <w:jc w:val="both"/>
        <w:rPr>
          <w:rFonts w:ascii="Latin Modern Roman 9" w:hAnsi="Latin Modern Roman 9"/>
          <w:color w:val="000000"/>
          <w:lang w:val="de-CH"/>
        </w:rPr>
      </w:pPr>
      <w:r>
        <w:rPr>
          <w:rFonts w:ascii="Latin Modern Roman 9" w:hAnsi="Latin Modern Roman 9"/>
          <w:color w:val="000000"/>
          <w:lang w:val="de-CH"/>
        </w:rPr>
        <w:t>Zur Zusammenarbeit:</w:t>
      </w:r>
    </w:p>
    <w:p w14:paraId="67D0BD55" w14:textId="20F32C0A" w:rsidR="00DA07F1" w:rsidRDefault="00DA07F1" w:rsidP="00DA07F1">
      <w:pPr>
        <w:pStyle w:val="Standard"/>
        <w:jc w:val="both"/>
        <w:rPr>
          <w:rFonts w:ascii="Latin Modern Roman 9" w:hAnsi="Latin Modern Roman 9"/>
          <w:color w:val="000000"/>
          <w:lang w:val="de-CH"/>
        </w:rPr>
      </w:pPr>
      <w:r>
        <w:rPr>
          <w:rFonts w:ascii="Latin Modern Roman 9" w:hAnsi="Latin Modern Roman 9"/>
          <w:color w:val="000000"/>
          <w:lang w:val="de-CH"/>
        </w:rPr>
        <w:t>Gut gelaufen:</w:t>
      </w:r>
    </w:p>
    <w:p w14:paraId="5762D588" w14:textId="3D334B74" w:rsidR="00DA07F1" w:rsidRDefault="00DA07F1" w:rsidP="00DA07F1">
      <w:pPr>
        <w:pStyle w:val="Standard"/>
        <w:numPr>
          <w:ilvl w:val="0"/>
          <w:numId w:val="9"/>
        </w:numPr>
        <w:jc w:val="both"/>
        <w:rPr>
          <w:rFonts w:ascii="Latin Modern Roman 9" w:hAnsi="Latin Modern Roman 9"/>
          <w:color w:val="000000"/>
          <w:lang w:val="de-CH"/>
        </w:rPr>
      </w:pPr>
      <w:r>
        <w:rPr>
          <w:rFonts w:ascii="Latin Modern Roman 9" w:hAnsi="Latin Modern Roman 9"/>
          <w:color w:val="000000"/>
          <w:lang w:val="de-CH"/>
        </w:rPr>
        <w:t>Kommunikation</w:t>
      </w:r>
    </w:p>
    <w:p w14:paraId="4FC06172" w14:textId="6BF7523B" w:rsidR="00DA07F1" w:rsidRDefault="00DA07F1" w:rsidP="00DA07F1">
      <w:pPr>
        <w:pStyle w:val="Standard"/>
        <w:numPr>
          <w:ilvl w:val="0"/>
          <w:numId w:val="9"/>
        </w:numPr>
        <w:jc w:val="both"/>
        <w:rPr>
          <w:rFonts w:ascii="Latin Modern Roman 9" w:hAnsi="Latin Modern Roman 9"/>
          <w:color w:val="000000"/>
          <w:lang w:val="de-CH"/>
        </w:rPr>
      </w:pPr>
      <w:r>
        <w:rPr>
          <w:rFonts w:ascii="Latin Modern Roman 9" w:hAnsi="Latin Modern Roman 9"/>
          <w:color w:val="000000"/>
          <w:lang w:val="de-CH"/>
        </w:rPr>
        <w:t>Entscheidungen</w:t>
      </w:r>
    </w:p>
    <w:p w14:paraId="4FBF9368" w14:textId="77777777" w:rsidR="00DA07F1" w:rsidRDefault="00DA07F1" w:rsidP="00DA07F1">
      <w:pPr>
        <w:pStyle w:val="Standard"/>
        <w:ind w:left="720"/>
        <w:jc w:val="both"/>
        <w:rPr>
          <w:rFonts w:ascii="Latin Modern Roman 9" w:hAnsi="Latin Modern Roman 9"/>
          <w:color w:val="000000"/>
          <w:lang w:val="de-CH"/>
        </w:rPr>
      </w:pPr>
    </w:p>
    <w:p w14:paraId="3A766043" w14:textId="5AC8922C" w:rsidR="00DA07F1" w:rsidRDefault="00DA07F1" w:rsidP="00DA07F1">
      <w:pPr>
        <w:pStyle w:val="Standard"/>
        <w:jc w:val="both"/>
        <w:rPr>
          <w:rFonts w:ascii="Latin Modern Roman 9" w:hAnsi="Latin Modern Roman 9"/>
          <w:color w:val="000000"/>
          <w:lang w:val="de-CH"/>
        </w:rPr>
      </w:pPr>
      <w:r>
        <w:rPr>
          <w:rFonts w:ascii="Latin Modern Roman 9" w:hAnsi="Latin Modern Roman 9"/>
          <w:color w:val="000000"/>
          <w:lang w:val="de-CH"/>
        </w:rPr>
        <w:t>Nicht so gut gelaufen:</w:t>
      </w:r>
    </w:p>
    <w:p w14:paraId="48CCED76" w14:textId="1266A578" w:rsidR="00DA07F1" w:rsidRPr="00DA07F1" w:rsidRDefault="00DA07F1" w:rsidP="00DA07F1">
      <w:pPr>
        <w:pStyle w:val="Standard"/>
        <w:numPr>
          <w:ilvl w:val="0"/>
          <w:numId w:val="9"/>
        </w:numPr>
        <w:jc w:val="both"/>
        <w:rPr>
          <w:rFonts w:ascii="Latin Modern Roman 9" w:hAnsi="Latin Modern Roman 9"/>
          <w:color w:val="000000"/>
          <w:lang w:val="de-CH"/>
        </w:rPr>
      </w:pPr>
      <w:r>
        <w:rPr>
          <w:rFonts w:ascii="Latin Modern Roman 9" w:hAnsi="Latin Modern Roman 9"/>
          <w:color w:val="000000"/>
          <w:lang w:val="de-CH"/>
        </w:rPr>
        <w:t>Aufgabeneinteilung</w:t>
      </w:r>
    </w:p>
    <w:p w14:paraId="1BD881A3" w14:textId="77777777" w:rsidR="00F86503" w:rsidRDefault="00F86503">
      <w:pPr>
        <w:pStyle w:val="Standard"/>
        <w:rPr>
          <w:color w:val="000000"/>
          <w:lang w:val="de-CH"/>
        </w:rPr>
      </w:pPr>
    </w:p>
    <w:p w14:paraId="1BD881A4" w14:textId="77777777" w:rsidR="00F86503" w:rsidRDefault="00F86503">
      <w:pPr>
        <w:rPr>
          <w:lang w:val="de-CH"/>
        </w:rPr>
      </w:pPr>
    </w:p>
    <w:sectPr w:rsidR="00F86503">
      <w:pgSz w:w="11906" w:h="16838"/>
      <w:pgMar w:top="1440" w:right="1440" w:bottom="1440" w:left="1440" w:header="72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88079" w14:textId="77777777" w:rsidR="00000000" w:rsidRDefault="00D15157">
      <w:pPr>
        <w:spacing w:after="0" w:line="240" w:lineRule="auto"/>
      </w:pPr>
      <w:r>
        <w:separator/>
      </w:r>
    </w:p>
  </w:endnote>
  <w:endnote w:type="continuationSeparator" w:id="0">
    <w:p w14:paraId="1BD8807B" w14:textId="77777777" w:rsidR="00000000" w:rsidRDefault="00D15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in Modern Roman 9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88075" w14:textId="77777777" w:rsidR="00000000" w:rsidRDefault="00D1515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BD88077" w14:textId="77777777" w:rsidR="00000000" w:rsidRDefault="00D15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56270"/>
    <w:multiLevelType w:val="multilevel"/>
    <w:tmpl w:val="4D0E6DEE"/>
    <w:styleLink w:val="WWOutlineList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2CF74824"/>
    <w:multiLevelType w:val="multilevel"/>
    <w:tmpl w:val="8F3A3EF4"/>
    <w:styleLink w:val="WWOutlineListStyle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3D854C13"/>
    <w:multiLevelType w:val="multilevel"/>
    <w:tmpl w:val="7E26DB5E"/>
    <w:styleLink w:val="WWOutlineListStyl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1081DB8"/>
    <w:multiLevelType w:val="multilevel"/>
    <w:tmpl w:val="94121B4E"/>
    <w:styleLink w:val="LFO1"/>
    <w:lvl w:ilvl="0">
      <w:start w:val="1"/>
      <w:numFmt w:val="decimal"/>
      <w:pStyle w:val="Untertite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" w15:restartNumberingAfterBreak="0">
    <w:nsid w:val="48A64080"/>
    <w:multiLevelType w:val="multilevel"/>
    <w:tmpl w:val="437445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67682"/>
    <w:multiLevelType w:val="multilevel"/>
    <w:tmpl w:val="4E0C8E6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BC4282C"/>
    <w:multiLevelType w:val="multilevel"/>
    <w:tmpl w:val="A5785F94"/>
    <w:styleLink w:val="WWOutlineListStyle5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vlJc w:val="left"/>
      <w:pPr>
        <w:ind w:left="360" w:hanging="360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7" w15:restartNumberingAfterBreak="0">
    <w:nsid w:val="69BB0469"/>
    <w:multiLevelType w:val="multilevel"/>
    <w:tmpl w:val="CCB828CE"/>
    <w:styleLink w:val="WWOutlineListStyl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6A6D2A84"/>
    <w:multiLevelType w:val="multilevel"/>
    <w:tmpl w:val="67688E7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73071D96"/>
    <w:multiLevelType w:val="multilevel"/>
    <w:tmpl w:val="67162262"/>
    <w:styleLink w:val="WWOutlineListStyl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274798082">
    <w:abstractNumId w:val="6"/>
  </w:num>
  <w:num w:numId="2" w16cid:durableId="993340155">
    <w:abstractNumId w:val="9"/>
  </w:num>
  <w:num w:numId="3" w16cid:durableId="851916689">
    <w:abstractNumId w:val="1"/>
  </w:num>
  <w:num w:numId="4" w16cid:durableId="1486899219">
    <w:abstractNumId w:val="7"/>
  </w:num>
  <w:num w:numId="5" w16cid:durableId="276454830">
    <w:abstractNumId w:val="2"/>
  </w:num>
  <w:num w:numId="6" w16cid:durableId="1370913231">
    <w:abstractNumId w:val="0"/>
  </w:num>
  <w:num w:numId="7" w16cid:durableId="1760978614">
    <w:abstractNumId w:val="3"/>
  </w:num>
  <w:num w:numId="8" w16cid:durableId="531113183">
    <w:abstractNumId w:val="8"/>
  </w:num>
  <w:num w:numId="9" w16cid:durableId="1541631761">
    <w:abstractNumId w:val="5"/>
  </w:num>
  <w:num w:numId="10" w16cid:durableId="395932197">
    <w:abstractNumId w:val="6"/>
    <w:lvlOverride w:ilvl="0">
      <w:startOverride w:val="1"/>
    </w:lvlOverride>
    <w:lvlOverride w:ilvl="1">
      <w:startOverride w:val="1"/>
    </w:lvlOverride>
  </w:num>
  <w:num w:numId="11" w16cid:durableId="14366362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86503"/>
    <w:rsid w:val="00193FCC"/>
    <w:rsid w:val="002A0D7F"/>
    <w:rsid w:val="00512744"/>
    <w:rsid w:val="0076493F"/>
    <w:rsid w:val="00BE52D9"/>
    <w:rsid w:val="00C84B5D"/>
    <w:rsid w:val="00D15157"/>
    <w:rsid w:val="00DA07F1"/>
    <w:rsid w:val="00E9691D"/>
    <w:rsid w:val="00F8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8075"/>
  <w15:docId w15:val="{5D1B6DBC-B893-471B-B4F2-56BAF336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autoSpaceDN w:val="0"/>
        <w:spacing w:after="160" w:line="24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2" w:lineRule="auto"/>
    </w:pPr>
    <w:rPr>
      <w:rFonts w:cs="Times New Roman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5">
    <w:name w:val="WW_OutlineListStyle_5"/>
    <w:basedOn w:val="NoList"/>
    <w:pPr>
      <w:numPr>
        <w:numId w:val="1"/>
      </w:numPr>
    </w:pPr>
  </w:style>
  <w:style w:type="paragraph" w:customStyle="1" w:styleId="berschrift1">
    <w:name w:val="Überschrift 1"/>
    <w:basedOn w:val="Untertitel"/>
    <w:next w:val="Standard"/>
    <w:pPr>
      <w:numPr>
        <w:numId w:val="1"/>
      </w:numPr>
      <w:outlineLvl w:val="0"/>
    </w:pPr>
  </w:style>
  <w:style w:type="paragraph" w:customStyle="1" w:styleId="berschrift2">
    <w:name w:val="Überschrift 2"/>
    <w:basedOn w:val="Normal"/>
    <w:next w:val="Standard"/>
    <w:pPr>
      <w:numPr>
        <w:ilvl w:val="1"/>
        <w:numId w:val="1"/>
      </w:numPr>
      <w:pBdr>
        <w:bottom w:val="single" w:sz="4" w:space="1" w:color="000000"/>
      </w:pBdr>
      <w:contextualSpacing/>
      <w:outlineLvl w:val="1"/>
    </w:pPr>
    <w:rPr>
      <w:lang w:val="de-CH"/>
    </w:rPr>
  </w:style>
  <w:style w:type="paragraph" w:customStyle="1" w:styleId="Standard">
    <w:name w:val="Standard"/>
    <w:pPr>
      <w:suppressAutoHyphens/>
      <w:spacing w:line="242" w:lineRule="auto"/>
    </w:pPr>
    <w:rPr>
      <w:rFonts w:cs="Times New Roman"/>
    </w:rPr>
  </w:style>
  <w:style w:type="character" w:customStyle="1" w:styleId="Absatz-Standardschriftart">
    <w:name w:val="Absatz-Standardschriftart"/>
  </w:style>
  <w:style w:type="paragraph" w:customStyle="1" w:styleId="Titel">
    <w:name w:val="Titel"/>
    <w:basedOn w:val="Standard"/>
    <w:next w:val="Standard"/>
    <w:pPr>
      <w:pBdr>
        <w:bottom w:val="single" w:sz="4" w:space="1" w:color="000000"/>
      </w:pBdr>
      <w:jc w:val="center"/>
    </w:pPr>
    <w:rPr>
      <w:rFonts w:cs="Calibri"/>
      <w:b/>
      <w:bCs/>
      <w:sz w:val="36"/>
      <w:szCs w:val="36"/>
      <w:lang w:val="de-CH"/>
    </w:rPr>
  </w:style>
  <w:style w:type="paragraph" w:customStyle="1" w:styleId="Untertitel">
    <w:name w:val="Untertitel"/>
    <w:basedOn w:val="Normal"/>
    <w:next w:val="Standard"/>
    <w:pPr>
      <w:numPr>
        <w:numId w:val="7"/>
      </w:numPr>
      <w:pBdr>
        <w:bottom w:val="single" w:sz="4" w:space="1" w:color="000000"/>
      </w:pBdr>
      <w:contextualSpacing/>
    </w:pPr>
    <w:rPr>
      <w:rFonts w:cs="Calibri"/>
      <w:b/>
      <w:bCs/>
      <w:sz w:val="24"/>
      <w:szCs w:val="24"/>
      <w:lang w:val="de-CH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ListParagraph">
    <w:name w:val="List Paragraph"/>
    <w:basedOn w:val="Normal"/>
    <w:pPr>
      <w:ind w:left="720"/>
      <w:contextualSpacing/>
    </w:pPr>
  </w:style>
  <w:style w:type="numbering" w:customStyle="1" w:styleId="WWOutlineListStyle4">
    <w:name w:val="WW_OutlineListStyle_4"/>
    <w:basedOn w:val="NoList"/>
    <w:pPr>
      <w:numPr>
        <w:numId w:val="2"/>
      </w:numPr>
    </w:pPr>
  </w:style>
  <w:style w:type="numbering" w:customStyle="1" w:styleId="WWOutlineListStyle3">
    <w:name w:val="WW_OutlineListStyle_3"/>
    <w:basedOn w:val="NoList"/>
    <w:pPr>
      <w:numPr>
        <w:numId w:val="3"/>
      </w:numPr>
    </w:pPr>
  </w:style>
  <w:style w:type="numbering" w:customStyle="1" w:styleId="WWOutlineListStyle2">
    <w:name w:val="WW_OutlineListStyle_2"/>
    <w:basedOn w:val="NoList"/>
    <w:pPr>
      <w:numPr>
        <w:numId w:val="4"/>
      </w:numPr>
    </w:pPr>
  </w:style>
  <w:style w:type="numbering" w:customStyle="1" w:styleId="WWOutlineListStyle">
    <w:name w:val="WW_OutlineListStyle"/>
    <w:basedOn w:val="NoList"/>
    <w:pPr>
      <w:numPr>
        <w:numId w:val="5"/>
      </w:numPr>
    </w:pPr>
  </w:style>
  <w:style w:type="numbering" w:customStyle="1" w:styleId="WWOutlineListStyle1">
    <w:name w:val="WW_OutlineListStyle_1"/>
    <w:basedOn w:val="NoList"/>
    <w:pPr>
      <w:numPr>
        <w:numId w:val="6"/>
      </w:numPr>
    </w:pPr>
  </w:style>
  <w:style w:type="numbering" w:customStyle="1" w:styleId="LFO1">
    <w:name w:val="LFO1"/>
    <w:basedOn w:val="NoList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6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nOeJ0SKax8&amp;t=1071s&amp;ab_channel=ProgrammierenmitMar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ilwindcss.com/docs/install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kinsta.com/blog/tailwind-c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pen.io/dcode-software/pen/eYMYXr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Petit-Sirigu</dc:creator>
  <dc:description/>
  <cp:lastModifiedBy>Elisa Petit-Sirigu</cp:lastModifiedBy>
  <cp:revision>2</cp:revision>
  <dcterms:created xsi:type="dcterms:W3CDTF">2023-06-23T09:29:00Z</dcterms:created>
  <dcterms:modified xsi:type="dcterms:W3CDTF">2023-06-23T09:29:00Z</dcterms:modified>
</cp:coreProperties>
</file>